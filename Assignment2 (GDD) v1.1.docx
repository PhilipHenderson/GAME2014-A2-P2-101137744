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1BAB4495" w14:textId="1472D04A" w:rsidR="0076007F" w:rsidRPr="003E1D56" w:rsidRDefault="003E1D56" w:rsidP="0076007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</w:t>
                </w:r>
                <w:r w:rsidR="0076007F">
                  <w:rPr>
                    <w:sz w:val="24"/>
                    <w:szCs w:val="24"/>
                  </w:rPr>
                  <w:t>2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6A206A2C" w:rsidR="003E1D56" w:rsidRPr="003E1D56" w:rsidRDefault="004C42C5" w:rsidP="00EE647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November </w:t>
                </w:r>
                <w:r w:rsidR="00EE6476">
                  <w:rPr>
                    <w:sz w:val="24"/>
                    <w:szCs w:val="24"/>
                  </w:rPr>
                  <w:t>11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404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585C9B50" w14:textId="545CEED3" w:rsidR="00EE6476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36424" w:history="1">
            <w:r w:rsidR="00EE6476" w:rsidRPr="00D10FB4">
              <w:rPr>
                <w:rStyle w:val="Hyperlink"/>
                <w:noProof/>
              </w:rPr>
              <w:t>Version History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_Toc119036424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3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73BF425F" w14:textId="3A337391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5" w:history="1">
            <w:r w:rsidR="00EE6476" w:rsidRPr="00D10FB4">
              <w:rPr>
                <w:rStyle w:val="Hyperlink"/>
                <w:noProof/>
              </w:rPr>
              <w:t>Game Overview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_Toc119036425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0B622F73" w14:textId="13CF4A4F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6" w:history="1">
            <w:r w:rsidR="00EE6476" w:rsidRPr="00D10FB4">
              <w:rPr>
                <w:rStyle w:val="Hyperlink"/>
                <w:noProof/>
              </w:rPr>
              <w:t>Game Play Mechanics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_Toc119036426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50C308D9" w14:textId="6713128A" w:rsidR="00EE6476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9036427" w:history="1">
            <w:r w:rsidR="00EE6476" w:rsidRPr="00D10FB4">
              <w:rPr>
                <w:rStyle w:val="Hyperlink"/>
                <w:rFonts w:ascii="Calibri" w:hAnsi="Calibri" w:cs="Calibri"/>
                <w:noProof/>
              </w:rPr>
              <w:t>-</w:t>
            </w:r>
            <w:r w:rsidR="00EE6476">
              <w:rPr>
                <w:noProof/>
                <w:lang w:val="en-US" w:eastAsia="en-US"/>
              </w:rPr>
              <w:tab/>
            </w:r>
            <w:r w:rsidR="00EE6476" w:rsidRPr="00D10FB4">
              <w:rPr>
                <w:rStyle w:val="Hyperlink"/>
                <w:noProof/>
              </w:rPr>
              <w:t>UI Panel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_Toc119036427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65373DE7" w14:textId="656D386C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8" w:history="1">
            <w:r w:rsidR="00EE6476" w:rsidRPr="00D10FB4">
              <w:rPr>
                <w:rStyle w:val="Hyperlink"/>
                <w:noProof/>
              </w:rPr>
              <w:t>Camera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_Toc119036428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134EB54A" w14:textId="5432A33C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9" w:history="1">
            <w:r w:rsidR="00EE6476" w:rsidRPr="00D10FB4">
              <w:rPr>
                <w:rStyle w:val="Hyperlink"/>
                <w:noProof/>
              </w:rPr>
              <w:t>Controls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_Toc119036429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D8DA0B6" w14:textId="49F501F3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0" w:history="1">
            <w:r w:rsidR="00EE6476" w:rsidRPr="00D10FB4">
              <w:rPr>
                <w:rStyle w:val="Hyperlink"/>
                <w:noProof/>
              </w:rPr>
              <w:t>Saving and Loading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_Toc119036430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4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D5B553C" w14:textId="7D3B384D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1" w:history="1">
            <w:r w:rsidR="00EE6476" w:rsidRPr="00D10FB4">
              <w:rPr>
                <w:rStyle w:val="Hyperlink"/>
                <w:noProof/>
              </w:rPr>
              <w:t>Interface Sketch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_Toc119036431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5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3E1C6F3" w14:textId="6AC3D081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2" w:history="1">
            <w:r w:rsidR="00EE6476" w:rsidRPr="00D10FB4">
              <w:rPr>
                <w:rStyle w:val="Hyperlink"/>
                <w:noProof/>
              </w:rPr>
              <w:t>Menu and Screen Descriptions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_Toc119036432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5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79A1E2F" w14:textId="54844853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3" w:history="1">
            <w:r w:rsidR="00EE6476" w:rsidRPr="00D10FB4">
              <w:rPr>
                <w:rStyle w:val="Hyperlink"/>
                <w:noProof/>
              </w:rPr>
              <w:t>Game World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_Toc119036433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6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7E84DCF8" w14:textId="721D24DB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4" w:history="1">
            <w:r w:rsidR="00EE6476" w:rsidRPr="00D10FB4">
              <w:rPr>
                <w:rStyle w:val="Hyperlink"/>
                <w:noProof/>
              </w:rPr>
              <w:t>Levels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_Toc119036434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6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A1E0583" w14:textId="3E0B5574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5" w:history="1">
            <w:r w:rsidR="00EE6476" w:rsidRPr="00D10FB4">
              <w:rPr>
                <w:rStyle w:val="Hyperlink"/>
                <w:noProof/>
              </w:rPr>
              <w:t>Game Progression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_Toc119036435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6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7CC65052" w14:textId="6F99D1BE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6" w:history="1">
            <w:r w:rsidR="00EE6476" w:rsidRPr="00D10FB4">
              <w:rPr>
                <w:rStyle w:val="Hyperlink"/>
                <w:noProof/>
              </w:rPr>
              <w:t>Characters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_Toc119036436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6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5F0462E8" w14:textId="3F31709D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7" w:history="1">
            <w:r w:rsidR="00EE6476" w:rsidRPr="00D10FB4">
              <w:rPr>
                <w:rStyle w:val="Hyperlink"/>
                <w:noProof/>
              </w:rPr>
              <w:t>Enemies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_Toc119036437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7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65347B5" w14:textId="0A79BACF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8" w:history="1">
            <w:r w:rsidR="00EE6476" w:rsidRPr="00D10FB4">
              <w:rPr>
                <w:rStyle w:val="Hyperlink"/>
                <w:noProof/>
              </w:rPr>
              <w:t>Weapons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_Toc119036438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7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03F2B40A" w14:textId="57BBC3CF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9" w:history="1">
            <w:r w:rsidR="00EE6476" w:rsidRPr="00D10FB4">
              <w:rPr>
                <w:rStyle w:val="Hyperlink"/>
                <w:noProof/>
              </w:rPr>
              <w:t>Items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_Toc119036439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7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10F1897A" w14:textId="7C4A65FD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0" w:history="1">
            <w:r w:rsidR="00EE6476" w:rsidRPr="00D10FB4">
              <w:rPr>
                <w:rStyle w:val="Hyperlink"/>
                <w:noProof/>
              </w:rPr>
              <w:t>Script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_Toc119036440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7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1D33B662" w14:textId="6ABC2878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1" w:history="1">
            <w:r w:rsidR="00EE6476" w:rsidRPr="00D10FB4">
              <w:rPr>
                <w:rStyle w:val="Hyperlink"/>
                <w:noProof/>
              </w:rPr>
              <w:t>Scoring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_Toc119036441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8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63E895C1" w14:textId="19600F6B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2" w:history="1">
            <w:r w:rsidR="00EE6476" w:rsidRPr="00D10FB4">
              <w:rPr>
                <w:rStyle w:val="Hyperlink"/>
                <w:noProof/>
              </w:rPr>
              <w:t>Sound Index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_Toc119036442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8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6CC60A3E" w14:textId="4504AC0F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3" w:history="1">
            <w:r w:rsidR="00EE6476" w:rsidRPr="00D10FB4">
              <w:rPr>
                <w:rStyle w:val="Hyperlink"/>
                <w:noProof/>
              </w:rPr>
              <w:t>Future Features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_Toc119036443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8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0483D367" w14:textId="24E869F2" w:rsidR="00EE6476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4" w:history="1">
            <w:r w:rsidR="00EE6476" w:rsidRPr="00D10FB4">
              <w:rPr>
                <w:rStyle w:val="Hyperlink"/>
                <w:noProof/>
              </w:rPr>
              <w:t>Art / Multimedia Index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_Toc119036444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9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4CD38CCD" w14:textId="5051D907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9036424"/>
      <w:r>
        <w:lastRenderedPageBreak/>
        <w:t>Version History</w:t>
      </w:r>
      <w:bookmarkEnd w:id="1"/>
    </w:p>
    <w:p w14:paraId="071B0BCB" w14:textId="0EDCDC13" w:rsidR="00100C44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</w:t>
      </w:r>
      <w:r w:rsidR="00672D42">
        <w:rPr>
          <w:sz w:val="24"/>
          <w:szCs w:val="24"/>
        </w:rPr>
        <w:t>1.0 – November 8</w:t>
      </w:r>
      <w:r w:rsidR="00672D42" w:rsidRPr="00672D42">
        <w:rPr>
          <w:sz w:val="24"/>
          <w:szCs w:val="24"/>
          <w:vertAlign w:val="superscript"/>
        </w:rPr>
        <w:t>th</w:t>
      </w:r>
      <w:r w:rsidR="00672D42">
        <w:rPr>
          <w:sz w:val="24"/>
          <w:szCs w:val="24"/>
        </w:rPr>
        <w:t xml:space="preserve"> 2022</w:t>
      </w:r>
    </w:p>
    <w:p w14:paraId="79F399AD" w14:textId="77777777" w:rsidR="0076007F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V.1.1 – November 11</w:t>
      </w:r>
      <w:r w:rsidRPr="00100C4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2022 </w:t>
      </w:r>
    </w:p>
    <w:p w14:paraId="08B812D1" w14:textId="378EB12E" w:rsidR="008C6B2D" w:rsidRDefault="0076007F" w:rsidP="00672D42">
      <w:pPr>
        <w:rPr>
          <w:sz w:val="24"/>
          <w:szCs w:val="24"/>
        </w:rPr>
      </w:pPr>
      <w:r>
        <w:rPr>
          <w:sz w:val="24"/>
          <w:szCs w:val="24"/>
        </w:rPr>
        <w:t>V.1.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December 6</w:t>
      </w:r>
      <w:r w:rsidRPr="0076007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2022 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903642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3813E2E8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 xml:space="preserve">This game will be up Upward scroller type game where the </w:t>
      </w:r>
      <w:r w:rsidR="00EE6476">
        <w:rPr>
          <w:bCs/>
        </w:rPr>
        <w:t>player</w:t>
      </w:r>
      <w:r w:rsidRPr="00CE3AFC">
        <w:rPr>
          <w:bCs/>
        </w:rPr>
        <w:t xml:space="preserve"> will have to avoid enemies like owls and hawks as </w:t>
      </w:r>
      <w:r w:rsidR="00EE6476">
        <w:rPr>
          <w:bCs/>
        </w:rPr>
        <w:t>they</w:t>
      </w:r>
      <w:r w:rsidRPr="00CE3AFC">
        <w:rPr>
          <w:bCs/>
        </w:rPr>
        <w:t xml:space="preserve"> climb. </w:t>
      </w:r>
    </w:p>
    <w:p w14:paraId="0D9467C2" w14:textId="4DC6C140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</w:t>
      </w:r>
      <w:r w:rsidR="00EE6476">
        <w:rPr>
          <w:bCs/>
        </w:rPr>
        <w:t xml:space="preserve"> the player will attempt to</w:t>
      </w:r>
      <w:r w:rsidRPr="00CE3AFC">
        <w:rPr>
          <w:bCs/>
        </w:rPr>
        <w:t xml:space="preserve"> evade the </w:t>
      </w:r>
      <w:r w:rsidR="00EE6476">
        <w:rPr>
          <w:bCs/>
        </w:rPr>
        <w:t xml:space="preserve">fox, </w:t>
      </w:r>
      <w:r w:rsidRPr="00CE3AFC">
        <w:rPr>
          <w:bCs/>
        </w:rPr>
        <w:t>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3B35497A" w:rsidR="005A146B" w:rsidRPr="00CE3AFC" w:rsidRDefault="00EE6476" w:rsidP="005A0A3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A</w:t>
      </w:r>
      <w:r w:rsidR="005A146B" w:rsidRPr="00CE3AFC">
        <w:rPr>
          <w:bCs/>
        </w:rPr>
        <w:t>corns</w:t>
      </w:r>
      <w:r w:rsidR="009926AC" w:rsidRPr="00CE3AFC">
        <w:rPr>
          <w:bCs/>
        </w:rPr>
        <w:t xml:space="preserve"> collected</w:t>
      </w:r>
      <w:r>
        <w:rPr>
          <w:bCs/>
        </w:rPr>
        <w:t xml:space="preserve"> </w:t>
      </w:r>
      <w:r w:rsidR="005A146B"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>
        <w:rPr>
          <w:bCs/>
        </w:rPr>
        <w:t xml:space="preserve"> </w:t>
      </w:r>
      <w:r w:rsidR="005A146B"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>
        <w:rPr>
          <w:bCs/>
        </w:rPr>
        <w:t xml:space="preserve"> </w:t>
      </w:r>
      <w:r w:rsidR="005A146B"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="005A146B"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="005A146B"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="005A146B"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903642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>A UI Panel at the bottom of the screen will house 2 arrows, a jump button, a shoot button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9036427"/>
      <w:r w:rsidRPr="005A0A33">
        <w:t>UI Panel</w:t>
      </w:r>
      <w:bookmarkEnd w:id="4"/>
    </w:p>
    <w:p w14:paraId="19C2A15E" w14:textId="1810941F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2 Arrows – left and right movement</w:t>
      </w:r>
    </w:p>
    <w:p w14:paraId="4F0F195D" w14:textId="629AC8A7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Jump Button – make you go higher</w:t>
      </w:r>
    </w:p>
    <w:p w14:paraId="6710A49A" w14:textId="4807A01A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Shoot Button – Shoot enemies like owl and hawks</w:t>
      </w:r>
    </w:p>
    <w:p w14:paraId="08B812D7" w14:textId="7DB1863B" w:rsidR="00686D09" w:rsidRPr="00EE6476" w:rsidRDefault="005A0A33" w:rsidP="00686D09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903642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EE6476" w:rsidRDefault="007C5CB3" w:rsidP="00686D09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9036429"/>
      <w:r w:rsidRPr="008C6B2D">
        <w:t>Controls</w:t>
      </w:r>
      <w:bookmarkEnd w:id="6"/>
    </w:p>
    <w:p w14:paraId="08B812DD" w14:textId="37DB8BD4" w:rsidR="00686D09" w:rsidRPr="00EE6476" w:rsidRDefault="007C5CB3" w:rsidP="00686D09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Mobile Touch Screen</w:t>
      </w:r>
    </w:p>
    <w:p w14:paraId="08B812E0" w14:textId="48A8D776" w:rsidR="00686D09" w:rsidRPr="00EE6476" w:rsidRDefault="009F6693" w:rsidP="00EE6476">
      <w:pPr>
        <w:pStyle w:val="Heading1"/>
      </w:pPr>
      <w:bookmarkStart w:id="7" w:name="_Toc119036430"/>
      <w:r w:rsidRPr="008C6B2D">
        <w:t>Saving and Loading</w:t>
      </w:r>
      <w:bookmarkEnd w:id="7"/>
    </w:p>
    <w:p w14:paraId="3839B294" w14:textId="3D6856E9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Will save your past score in a high score list</w:t>
      </w:r>
    </w:p>
    <w:p w14:paraId="23F9F6F9" w14:textId="211C926D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At the end of each game, your score will be placed onto a key in the registry (PlayerPrefs)</w:t>
      </w:r>
    </w:p>
    <w:p w14:paraId="383309E8" w14:textId="77777777" w:rsidR="007C5CB3" w:rsidRPr="00EE6476" w:rsidRDefault="007C5CB3" w:rsidP="007C5CB3">
      <w:pPr>
        <w:pStyle w:val="ListParagraph"/>
        <w:rPr>
          <w:iCs/>
        </w:rPr>
      </w:pPr>
      <w:r w:rsidRPr="00EE6476">
        <w:rPr>
          <w:iCs/>
        </w:rPr>
        <w:t>and called upon when High Score screen is activated</w:t>
      </w:r>
    </w:p>
    <w:p w14:paraId="67677C75" w14:textId="5D0CDA77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 xml:space="preserve">Using a sorting algorithm, </w:t>
      </w:r>
      <w:r w:rsidR="00130E1C" w:rsidRPr="00EE6476">
        <w:rPr>
          <w:iCs/>
        </w:rPr>
        <w:t>the program</w:t>
      </w:r>
      <w:r w:rsidRPr="00EE6476">
        <w:rPr>
          <w:iCs/>
        </w:rPr>
        <w:t xml:space="preserve"> will </w:t>
      </w:r>
      <w:r w:rsidR="00130E1C" w:rsidRPr="00EE6476">
        <w:rPr>
          <w:iCs/>
        </w:rPr>
        <w:t>place</w:t>
      </w:r>
      <w:r w:rsidRPr="00EE6476">
        <w:rPr>
          <w:iCs/>
        </w:rPr>
        <w:t xml:space="preserve"> </w:t>
      </w:r>
      <w:r w:rsidR="00130E1C" w:rsidRPr="00EE6476">
        <w:rPr>
          <w:iCs/>
        </w:rPr>
        <w:t>s</w:t>
      </w:r>
      <w:r w:rsidRPr="00EE6476">
        <w:rPr>
          <w:iCs/>
        </w:rPr>
        <w:t xml:space="preserve">cores </w:t>
      </w:r>
      <w:r w:rsidR="00130E1C" w:rsidRPr="00EE6476">
        <w:rPr>
          <w:iCs/>
        </w:rPr>
        <w:t>i</w:t>
      </w:r>
      <w:r w:rsidRPr="00EE6476">
        <w:rPr>
          <w:iCs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903643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284A8C96" w:rsidR="009F6693" w:rsidRDefault="009F6693" w:rsidP="00B55C42">
      <w:pPr>
        <w:pStyle w:val="Heading1"/>
      </w:pPr>
      <w:bookmarkStart w:id="9" w:name="_Toc119036432"/>
      <w:r w:rsidRPr="008C6B2D">
        <w:t>Menu and Screen Descriptions</w:t>
      </w:r>
      <w:bookmarkEnd w:id="9"/>
    </w:p>
    <w:p w14:paraId="4F002278" w14:textId="4267BAB0" w:rsidR="00547790" w:rsidRDefault="00547790" w:rsidP="00547790">
      <w:r>
        <w:rPr>
          <w:noProof/>
        </w:rPr>
        <w:drawing>
          <wp:inline distT="0" distB="0" distL="0" distR="0" wp14:anchorId="15D253D5" wp14:editId="72E49134">
            <wp:extent cx="1485321" cy="297503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88" cy="30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E9">
        <w:rPr>
          <w:noProof/>
        </w:rPr>
        <w:drawing>
          <wp:inline distT="0" distB="0" distL="0" distR="0" wp14:anchorId="456B5D79" wp14:editId="169B750B">
            <wp:extent cx="1456256" cy="297785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30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2AF">
        <w:rPr>
          <w:noProof/>
        </w:rPr>
        <w:drawing>
          <wp:inline distT="0" distB="0" distL="0" distR="0" wp14:anchorId="2071DD03" wp14:editId="4B388538">
            <wp:extent cx="1502535" cy="3019425"/>
            <wp:effectExtent l="0" t="0" r="254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53" cy="30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C8">
        <w:rPr>
          <w:noProof/>
        </w:rPr>
        <w:drawing>
          <wp:inline distT="0" distB="0" distL="0" distR="0" wp14:anchorId="0AD70ADE" wp14:editId="4EE56003">
            <wp:extent cx="1466850" cy="29761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94" cy="29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234" w14:textId="408A8117" w:rsidR="00EF22AF" w:rsidRPr="008C6B2D" w:rsidRDefault="00FD56E9" w:rsidP="00EF22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Main Menu</w:t>
      </w:r>
      <w:r>
        <w:rPr>
          <w:b/>
          <w:sz w:val="24"/>
          <w:szCs w:val="24"/>
        </w:rPr>
        <w:tab/>
        <w:t xml:space="preserve">            Instructions</w:t>
      </w:r>
      <w:r>
        <w:rPr>
          <w:b/>
          <w:sz w:val="24"/>
          <w:szCs w:val="24"/>
        </w:rPr>
        <w:tab/>
        <w:t xml:space="preserve">                  </w:t>
      </w:r>
      <w:r w:rsidR="00EF22AF">
        <w:rPr>
          <w:b/>
          <w:sz w:val="24"/>
          <w:szCs w:val="24"/>
        </w:rPr>
        <w:t>Play Screen</w:t>
      </w:r>
      <w:r w:rsidR="00EF22AF">
        <w:rPr>
          <w:b/>
          <w:sz w:val="24"/>
          <w:szCs w:val="24"/>
        </w:rPr>
        <w:tab/>
        <w:t xml:space="preserve">                   Game Over</w:t>
      </w:r>
    </w:p>
    <w:p w14:paraId="111B5ABF" w14:textId="53BDAA0B" w:rsidR="00FD56E9" w:rsidRDefault="00FD56E9" w:rsidP="00547790">
      <w:pPr>
        <w:rPr>
          <w:b/>
          <w:sz w:val="24"/>
          <w:szCs w:val="24"/>
        </w:rPr>
      </w:pPr>
    </w:p>
    <w:p w14:paraId="15B073E2" w14:textId="77777777" w:rsidR="00FD56E9" w:rsidRPr="00FD56E9" w:rsidRDefault="00FD56E9" w:rsidP="00547790">
      <w:pPr>
        <w:rPr>
          <w:b/>
          <w:sz w:val="24"/>
          <w:szCs w:val="24"/>
        </w:rPr>
      </w:pP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9036433"/>
      <w:r w:rsidRPr="008C6B2D">
        <w:lastRenderedPageBreak/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Platforms will consist of tree branches, falling tree branches and flying squirrels</w:t>
      </w:r>
    </w:p>
    <w:p w14:paraId="571B4121" w14:textId="105EB851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</w:t>
      </w:r>
      <w:r w:rsidR="00EE6476">
        <w:rPr>
          <w:bCs/>
        </w:rPr>
        <w:t xml:space="preserve"> </w:t>
      </w:r>
      <w:r w:rsidRPr="00CE3AFC">
        <w:rPr>
          <w:bCs/>
        </w:rPr>
        <w:t>(stationary)</w:t>
      </w:r>
    </w:p>
    <w:p w14:paraId="7FFC73A3" w14:textId="1CD1A4DD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Falling Tree Branches</w:t>
      </w:r>
      <w:r w:rsidR="00EE6476">
        <w:rPr>
          <w:bCs/>
        </w:rPr>
        <w:t xml:space="preserve"> </w:t>
      </w:r>
      <w:r w:rsidRPr="00CE3AFC">
        <w:rPr>
          <w:bCs/>
        </w:rPr>
        <w:t>(Fall after a couple seconds)</w:t>
      </w:r>
    </w:p>
    <w:p w14:paraId="192B12F5" w14:textId="31AE76EC" w:rsidR="00CE3AFC" w:rsidRPr="00FD56E9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Flying Squirrels</w:t>
      </w:r>
      <w:r w:rsidR="00EE6476">
        <w:rPr>
          <w:bCs/>
        </w:rPr>
        <w:t xml:space="preserve"> </w:t>
      </w:r>
      <w:r w:rsidRPr="00CE3AFC">
        <w:rPr>
          <w:bCs/>
        </w:rPr>
        <w:t>(move horizontally across the screen as a temporary platform)</w:t>
      </w:r>
    </w:p>
    <w:p w14:paraId="08B812EC" w14:textId="26896D6A" w:rsidR="009F6693" w:rsidRDefault="009F6693" w:rsidP="00B55C42">
      <w:pPr>
        <w:pStyle w:val="Heading1"/>
      </w:pPr>
      <w:bookmarkStart w:id="11" w:name="_Toc119036434"/>
      <w:r w:rsidRPr="008C6B2D">
        <w:t>Levels</w:t>
      </w:r>
      <w:bookmarkEnd w:id="11"/>
      <w:r w:rsidRPr="008C6B2D">
        <w:t xml:space="preserve"> </w:t>
      </w:r>
    </w:p>
    <w:p w14:paraId="08B812ED" w14:textId="64B6995C" w:rsidR="00BF4089" w:rsidRPr="00EE6476" w:rsidRDefault="009A2762" w:rsidP="009A2762">
      <w:pPr>
        <w:pStyle w:val="ListParagraph"/>
        <w:numPr>
          <w:ilvl w:val="0"/>
          <w:numId w:val="17"/>
        </w:numPr>
        <w:rPr>
          <w:iCs/>
        </w:rPr>
      </w:pPr>
      <w:r w:rsidRPr="00EE6476">
        <w:rPr>
          <w:iCs/>
        </w:rPr>
        <w:t xml:space="preserve">Each level </w:t>
      </w:r>
      <w:r w:rsidR="004C42C5" w:rsidRPr="00EE6476">
        <w:rPr>
          <w:iCs/>
        </w:rPr>
        <w:t>w</w:t>
      </w:r>
      <w:r w:rsidRPr="00EE6476">
        <w:rPr>
          <w:iCs/>
        </w:rPr>
        <w:t xml:space="preserve">ill have the same basic </w:t>
      </w:r>
      <w:r w:rsidR="004C42C5" w:rsidRPr="00EE6476">
        <w:rPr>
          <w:iCs/>
        </w:rPr>
        <w:t>c</w:t>
      </w:r>
      <w:r w:rsidRPr="00EE6476">
        <w:rPr>
          <w:iCs/>
        </w:rPr>
        <w:t>oncept of avoiding falling and colliding with the bottom of the play area, thus getting eaten by the fox</w:t>
      </w:r>
    </w:p>
    <w:p w14:paraId="5771A962" w14:textId="77777777" w:rsidR="009A2762" w:rsidRPr="00EE6476" w:rsidRDefault="009A2762" w:rsidP="009A2762">
      <w:pPr>
        <w:pStyle w:val="ListParagraph"/>
        <w:numPr>
          <w:ilvl w:val="0"/>
          <w:numId w:val="17"/>
        </w:numPr>
        <w:rPr>
          <w:iCs/>
        </w:rPr>
      </w:pPr>
      <w:r w:rsidRPr="00EE6476">
        <w:rPr>
          <w:iCs/>
        </w:rPr>
        <w:t>As the player progresses</w:t>
      </w:r>
    </w:p>
    <w:p w14:paraId="0553AA49" w14:textId="77777777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the timer for each level will get longer</w:t>
      </w:r>
    </w:p>
    <w:p w14:paraId="18589586" w14:textId="75B86578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the speed in which the fox moves will increase faster</w:t>
      </w:r>
    </w:p>
    <w:p w14:paraId="3E199A37" w14:textId="06EB5406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platforms will get less frequent, removing the possibility for easy jumps</w:t>
      </w:r>
    </w:p>
    <w:p w14:paraId="08B812EE" w14:textId="7AA4F95B" w:rsidR="00686D09" w:rsidRPr="00EE6476" w:rsidRDefault="009A2762" w:rsidP="00B55C4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903643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903643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EE6476" w:rsidRDefault="009A2762" w:rsidP="00100C44">
      <w:pPr>
        <w:pStyle w:val="ListParagraph"/>
        <w:numPr>
          <w:ilvl w:val="0"/>
          <w:numId w:val="20"/>
        </w:numPr>
        <w:spacing w:after="0"/>
        <w:rPr>
          <w:b/>
          <w:iCs/>
        </w:rPr>
      </w:pPr>
      <w:r w:rsidRPr="00EE6476">
        <w:rPr>
          <w:iCs/>
        </w:rPr>
        <w:t>He will run and jump as directed to attempt to survive</w:t>
      </w:r>
    </w:p>
    <w:p w14:paraId="1A86881F" w14:textId="77777777" w:rsidR="00100C44" w:rsidRDefault="00100C44" w:rsidP="00A97FBA">
      <w:pPr>
        <w:pStyle w:val="Heading1"/>
      </w:pPr>
    </w:p>
    <w:p w14:paraId="3194C626" w14:textId="288A282E" w:rsidR="00100C44" w:rsidRDefault="00100C44" w:rsidP="00A97FBA">
      <w:pPr>
        <w:pStyle w:val="Heading1"/>
      </w:pPr>
    </w:p>
    <w:p w14:paraId="57342F3F" w14:textId="0805691E" w:rsidR="00100C44" w:rsidRDefault="00100C44" w:rsidP="00100C44"/>
    <w:p w14:paraId="529E6695" w14:textId="77777777" w:rsidR="00100C44" w:rsidRPr="00100C44" w:rsidRDefault="00100C44" w:rsidP="00100C44"/>
    <w:p w14:paraId="6CBF4B3C" w14:textId="0B1EA461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4" w:name="_Toc119036437"/>
      <w:r w:rsidRPr="008C6B2D">
        <w:lastRenderedPageBreak/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100C44">
      <w:pPr>
        <w:pStyle w:val="Heading1"/>
        <w:spacing w:after="0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9036438"/>
      <w:r w:rsidRPr="008C6B2D">
        <w:t>Weapons</w:t>
      </w:r>
      <w:bookmarkEnd w:id="15"/>
    </w:p>
    <w:p w14:paraId="08B812FC" w14:textId="3A620768" w:rsidR="00686D09" w:rsidRPr="00A97FBA" w:rsidRDefault="00A97FBA" w:rsidP="00100C44">
      <w:pPr>
        <w:pStyle w:val="ListParagraph"/>
        <w:numPr>
          <w:ilvl w:val="0"/>
          <w:numId w:val="23"/>
        </w:numPr>
        <w:spacing w:after="0"/>
      </w:pPr>
      <w:r>
        <w:t xml:space="preserve">The player will be able to shoot </w:t>
      </w:r>
      <w:r w:rsidR="00EE6476">
        <w:t xml:space="preserve">Pinecones </w:t>
      </w:r>
      <w:r>
        <w:t>straight forward from there facing orientation</w:t>
      </w:r>
    </w:p>
    <w:p w14:paraId="08B812FE" w14:textId="51C4AE38" w:rsidR="00686D09" w:rsidRPr="00A97FBA" w:rsidRDefault="009F6693" w:rsidP="00100C44">
      <w:pPr>
        <w:pStyle w:val="Heading1"/>
        <w:spacing w:after="0"/>
      </w:pPr>
      <w:bookmarkStart w:id="16" w:name="_Toc119036439"/>
      <w:r w:rsidRPr="008C6B2D"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903644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9036441"/>
      <w:r w:rsidRPr="005C2F0F">
        <w:lastRenderedPageBreak/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EE6476" w:rsidRDefault="00B31CA9" w:rsidP="00B31CA9">
      <w:pPr>
        <w:spacing w:line="240" w:lineRule="auto"/>
        <w:rPr>
          <w:iCs/>
        </w:rPr>
      </w:pPr>
      <w:r w:rsidRPr="00EE6476">
        <w:rPr>
          <w:iCs/>
        </w:rPr>
        <w:t>At the end of each game, your score will be placed onto a key in the registry (PlayerPrefs)</w:t>
      </w:r>
    </w:p>
    <w:p w14:paraId="23C23AFE" w14:textId="7DEA4E0B" w:rsidR="00B31CA9" w:rsidRPr="00EE6476" w:rsidRDefault="00B31CA9" w:rsidP="00B31CA9">
      <w:pPr>
        <w:spacing w:line="240" w:lineRule="auto"/>
        <w:rPr>
          <w:iCs/>
        </w:rPr>
      </w:pPr>
      <w:r w:rsidRPr="00EE6476">
        <w:rPr>
          <w:iCs/>
        </w:rPr>
        <w:t>and called upon when High Score screen is activated</w:t>
      </w:r>
    </w:p>
    <w:p w14:paraId="297B5849" w14:textId="4855F394" w:rsidR="00B31CA9" w:rsidRDefault="009F6693" w:rsidP="00B31CA9">
      <w:pPr>
        <w:pStyle w:val="Heading1"/>
      </w:pPr>
      <w:bookmarkStart w:id="19" w:name="_Toc119036442"/>
      <w:r w:rsidRPr="008C6B2D">
        <w:t xml:space="preserve">Sound </w:t>
      </w:r>
      <w:r w:rsidR="003E1D34">
        <w:t>Index</w:t>
      </w:r>
      <w:bookmarkEnd w:id="19"/>
    </w:p>
    <w:p w14:paraId="042788CE" w14:textId="3A58ACDA" w:rsidR="00100C44" w:rsidRPr="00EE6476" w:rsidRDefault="00100C44" w:rsidP="00100C44">
      <w:pPr>
        <w:spacing w:after="0"/>
        <w:rPr>
          <w:sz w:val="32"/>
          <w:szCs w:val="32"/>
        </w:rPr>
      </w:pPr>
      <w:r w:rsidRPr="00EE6476">
        <w:t>Free Game Music Collection:  Asset Store</w:t>
      </w:r>
    </w:p>
    <w:p w14:paraId="760538B8" w14:textId="1003FDAD" w:rsidR="00B31CA9" w:rsidRPr="00EE6476" w:rsidRDefault="00B31CA9" w:rsidP="00100C44">
      <w:pPr>
        <w:pStyle w:val="ListParagraph"/>
        <w:numPr>
          <w:ilvl w:val="0"/>
          <w:numId w:val="35"/>
        </w:numPr>
      </w:pPr>
      <w:r w:rsidRPr="00EE6476">
        <w:t>Main Menu Music</w:t>
      </w:r>
    </w:p>
    <w:p w14:paraId="1BD66B3D" w14:textId="7F7EF143" w:rsidR="00B31CA9" w:rsidRPr="00EE6476" w:rsidRDefault="00B31CA9" w:rsidP="00B31CA9">
      <w:pPr>
        <w:pStyle w:val="ListParagraph"/>
        <w:numPr>
          <w:ilvl w:val="0"/>
          <w:numId w:val="31"/>
        </w:numPr>
        <w:spacing w:after="0"/>
      </w:pPr>
      <w:r w:rsidRPr="00EE6476">
        <w:t>Play Scene Music</w:t>
      </w:r>
    </w:p>
    <w:p w14:paraId="43FA9046" w14:textId="6D647BC3" w:rsidR="00100C44" w:rsidRPr="00EE6476" w:rsidRDefault="00100C44" w:rsidP="00100C44">
      <w:pPr>
        <w:spacing w:after="0"/>
      </w:pPr>
      <w:r w:rsidRPr="00EE6476">
        <w:t>Made Myself:</w:t>
      </w:r>
    </w:p>
    <w:p w14:paraId="37D94DD0" w14:textId="28D86ECE" w:rsidR="00B31CA9" w:rsidRPr="00EE6476" w:rsidRDefault="00B31CA9" w:rsidP="00B31CA9">
      <w:pPr>
        <w:pStyle w:val="ListParagraph"/>
        <w:numPr>
          <w:ilvl w:val="0"/>
          <w:numId w:val="31"/>
        </w:numPr>
        <w:spacing w:after="0"/>
      </w:pPr>
      <w:r w:rsidRPr="00EE6476">
        <w:t>Player Sounds</w:t>
      </w:r>
    </w:p>
    <w:p w14:paraId="121FA610" w14:textId="4C26412D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Jumping</w:t>
      </w:r>
      <w:r w:rsidR="004C42C5" w:rsidRPr="00EE6476">
        <w:t xml:space="preserve"> </w:t>
      </w:r>
      <w:r w:rsidRPr="00EE6476">
        <w:t>(spring noise)</w:t>
      </w:r>
    </w:p>
    <w:p w14:paraId="31F8F0BF" w14:textId="729F449F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Running</w:t>
      </w:r>
      <w:r w:rsidR="004C42C5" w:rsidRPr="00EE6476">
        <w:t xml:space="preserve"> </w:t>
      </w:r>
      <w:r w:rsidRPr="00EE6476">
        <w:t>(shuffle noise)</w:t>
      </w:r>
    </w:p>
    <w:p w14:paraId="747E68D3" w14:textId="63186977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Shooting</w:t>
      </w:r>
      <w:r w:rsidR="004C42C5" w:rsidRPr="00EE6476">
        <w:t xml:space="preserve"> </w:t>
      </w:r>
      <w:r w:rsidRPr="00EE6476">
        <w:t>(pew pew noise)</w:t>
      </w:r>
    </w:p>
    <w:p w14:paraId="67980C92" w14:textId="3A92F50A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 w:rsidRPr="00EE6476">
        <w:t>Dying</w:t>
      </w:r>
      <w:r w:rsidR="004C42C5" w:rsidRPr="00EE6476">
        <w:t xml:space="preserve"> </w:t>
      </w:r>
      <w:r w:rsidRPr="00EE6476">
        <w:t>(“Uh ohhh” in a cute voice)</w:t>
      </w:r>
    </w:p>
    <w:p w14:paraId="6327F088" w14:textId="77777777" w:rsidR="00100C44" w:rsidRDefault="00100C44" w:rsidP="00100C44">
      <w:pPr>
        <w:pStyle w:val="Heading1"/>
      </w:pPr>
      <w:bookmarkStart w:id="20" w:name="_Toc119036443"/>
      <w:r w:rsidRPr="008C6B2D">
        <w:t>Future Features</w:t>
      </w:r>
      <w:bookmarkEnd w:id="20"/>
    </w:p>
    <w:p w14:paraId="4C2E1948" w14:textId="77777777" w:rsidR="00100C44" w:rsidRPr="00EE6476" w:rsidRDefault="00100C44" w:rsidP="00100C44">
      <w:pPr>
        <w:pStyle w:val="ListParagraph"/>
        <w:numPr>
          <w:ilvl w:val="0"/>
          <w:numId w:val="34"/>
        </w:numPr>
        <w:rPr>
          <w:iCs/>
          <w:sz w:val="24"/>
          <w:szCs w:val="24"/>
        </w:rPr>
      </w:pPr>
      <w:r w:rsidRPr="00EE6476">
        <w:rPr>
          <w:iCs/>
          <w:sz w:val="24"/>
          <w:szCs w:val="24"/>
        </w:rPr>
        <w:t>Going to implement more levels</w:t>
      </w:r>
    </w:p>
    <w:p w14:paraId="1F8CBD58" w14:textId="77777777" w:rsidR="00100C44" w:rsidRPr="00EE6476" w:rsidRDefault="00100C44" w:rsidP="00100C44">
      <w:pPr>
        <w:pStyle w:val="ListParagraph"/>
        <w:numPr>
          <w:ilvl w:val="0"/>
          <w:numId w:val="34"/>
        </w:numPr>
        <w:rPr>
          <w:iCs/>
          <w:sz w:val="24"/>
          <w:szCs w:val="24"/>
        </w:rPr>
      </w:pPr>
      <w:r w:rsidRPr="00EE6476">
        <w:rPr>
          <w:iCs/>
          <w:sz w:val="24"/>
          <w:szCs w:val="24"/>
        </w:rPr>
        <w:t>Going to implement power ups, e.g player invincibility or jump height increased for a short time</w:t>
      </w:r>
    </w:p>
    <w:p w14:paraId="1D1EFF0E" w14:textId="21FEC2DA" w:rsidR="00100C44" w:rsidRDefault="0076007F" w:rsidP="008907E5">
      <w:pPr>
        <w:pStyle w:val="Heading1"/>
      </w:pPr>
      <w:r>
        <w:t>External Assets</w:t>
      </w:r>
    </w:p>
    <w:p w14:paraId="4585DE37" w14:textId="0F1255CF" w:rsidR="0076007F" w:rsidRPr="0076007F" w:rsidRDefault="0076007F" w:rsidP="0076007F">
      <w:pPr>
        <w:pStyle w:val="ListParagraph"/>
        <w:numPr>
          <w:ilvl w:val="0"/>
          <w:numId w:val="36"/>
        </w:numPr>
      </w:pPr>
      <w:r>
        <w:t>“TooCubeForrest” Asset Pack – Asset Store</w:t>
      </w:r>
    </w:p>
    <w:p w14:paraId="264C0BFB" w14:textId="77777777" w:rsidR="00100C44" w:rsidRDefault="00100C44" w:rsidP="008907E5">
      <w:pPr>
        <w:pStyle w:val="Heading1"/>
      </w:pPr>
    </w:p>
    <w:p w14:paraId="629BEFF9" w14:textId="77777777" w:rsidR="00100C44" w:rsidRDefault="00100C44" w:rsidP="008907E5">
      <w:pPr>
        <w:pStyle w:val="Heading1"/>
      </w:pPr>
    </w:p>
    <w:p w14:paraId="788B436E" w14:textId="77777777" w:rsidR="00100C44" w:rsidRDefault="00100C44" w:rsidP="008907E5">
      <w:pPr>
        <w:pStyle w:val="Heading1"/>
      </w:pPr>
    </w:p>
    <w:p w14:paraId="4467ED64" w14:textId="4CFBB41C" w:rsidR="00100C44" w:rsidRDefault="00100C44" w:rsidP="008907E5">
      <w:pPr>
        <w:pStyle w:val="Heading1"/>
      </w:pPr>
    </w:p>
    <w:p w14:paraId="6F398031" w14:textId="77777777" w:rsidR="00100C44" w:rsidRPr="00100C44" w:rsidRDefault="00100C44" w:rsidP="00100C44"/>
    <w:p w14:paraId="0CA45FF5" w14:textId="11A6BB30" w:rsidR="008907E5" w:rsidRDefault="009F6693" w:rsidP="008907E5">
      <w:pPr>
        <w:pStyle w:val="Heading1"/>
      </w:pPr>
      <w:bookmarkStart w:id="21" w:name="_Toc119036444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21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05C66CDA">
            <wp:extent cx="971550" cy="55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9" cy="5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0646F113" w:rsid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3F5955B2" wp14:editId="00C302B3">
            <wp:extent cx="1203155" cy="16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18" cy="1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7E293A80" wp14:editId="420ADB91">
            <wp:extent cx="876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EA4DB1E" w:rsidR="00686D09" w:rsidRPr="00100C44" w:rsidRDefault="00EF22AF" w:rsidP="00686D09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4C979E3B" wp14:editId="3909C327">
            <wp:extent cx="871986" cy="628650"/>
            <wp:effectExtent l="0" t="0" r="4445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484" cy="6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191CFD7C" wp14:editId="0676C91D">
            <wp:extent cx="1657350" cy="56023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902" cy="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04579E79" wp14:editId="2AC36F85">
            <wp:extent cx="590550" cy="17145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848" cy="1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B6767B2" wp14:editId="72A6B685">
            <wp:extent cx="1396929" cy="533400"/>
            <wp:effectExtent l="0" t="0" r="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035" cy="5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6A38477C" wp14:editId="36CE683F">
            <wp:extent cx="952500" cy="377825"/>
            <wp:effectExtent l="0" t="0" r="0" b="3175"/>
            <wp:docPr id="20" name="Picture 20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 with medium confidenc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358" cy="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CCA7EA0" wp14:editId="464A84C9">
            <wp:extent cx="1485900" cy="371475"/>
            <wp:effectExtent l="0" t="0" r="0" b="9525"/>
            <wp:docPr id="21" name="Picture 2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video gam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288" cy="3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7DF6B58" wp14:editId="696D57EB">
            <wp:extent cx="657225" cy="357191"/>
            <wp:effectExtent l="0" t="0" r="0" b="508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8" cy="3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36406805" wp14:editId="03BE5A9B">
            <wp:extent cx="762000" cy="1826094"/>
            <wp:effectExtent l="0" t="0" r="0" b="3175"/>
            <wp:docPr id="30" name="Picture 30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measuring stick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8" cy="18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325C" wp14:editId="6ECF85EA">
            <wp:extent cx="502629" cy="1971675"/>
            <wp:effectExtent l="0" t="0" r="0" b="0"/>
            <wp:docPr id="31" name="Picture 31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7" cy="19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0F831478" wp14:editId="6B74FF82">
            <wp:extent cx="1494790" cy="8902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EB37DCD" wp14:editId="42B8E1CE">
            <wp:extent cx="2655570" cy="8743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62E23446" wp14:editId="01911288">
            <wp:extent cx="2934335" cy="1645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12F3AA28" wp14:editId="1D6947A0">
            <wp:extent cx="508635" cy="31813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AE2727E" wp14:editId="6CA5DBA5">
            <wp:extent cx="1144905" cy="707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56555F1D" wp14:editId="7C649DF5">
            <wp:extent cx="2051685" cy="643890"/>
            <wp:effectExtent l="0" t="0" r="571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39B3D7C4" wp14:editId="7CE2651A">
            <wp:extent cx="2051685" cy="643890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D09" w:rsidRPr="00100C44" w:rsidSect="008E601F">
      <w:headerReference w:type="even" r:id="rId47"/>
      <w:headerReference w:type="default" r:id="rId48"/>
      <w:footerReference w:type="even" r:id="rId49"/>
      <w:footerReference w:type="default" r:id="rId5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6306" w14:textId="77777777" w:rsidR="00675A63" w:rsidRDefault="00675A63" w:rsidP="00C152DC">
      <w:pPr>
        <w:spacing w:after="0" w:line="240" w:lineRule="auto"/>
      </w:pPr>
      <w:r>
        <w:separator/>
      </w:r>
    </w:p>
  </w:endnote>
  <w:endnote w:type="continuationSeparator" w:id="0">
    <w:p w14:paraId="0DCB4150" w14:textId="77777777" w:rsidR="00675A63" w:rsidRDefault="00675A6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59362D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</w:t>
    </w:r>
    <w:r w:rsidR="00EE6476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4EB1" w14:textId="77777777" w:rsidR="00675A63" w:rsidRDefault="00675A63" w:rsidP="00C152DC">
      <w:pPr>
        <w:spacing w:after="0" w:line="240" w:lineRule="auto"/>
      </w:pPr>
      <w:r>
        <w:separator/>
      </w:r>
    </w:p>
  </w:footnote>
  <w:footnote w:type="continuationSeparator" w:id="0">
    <w:p w14:paraId="6802EF30" w14:textId="77777777" w:rsidR="00675A63" w:rsidRDefault="00675A6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1F173D90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November </w:t>
              </w:r>
              <w:r w:rsidR="00EE6476">
                <w:rPr>
                  <w:color w:val="FFFFFF" w:themeColor="background1"/>
                  <w:lang w:val="en-US"/>
                </w:rPr>
                <w:t>11</w:t>
              </w:r>
              <w:r>
                <w:rPr>
                  <w:color w:val="FFFFFF" w:themeColor="background1"/>
                  <w:lang w:val="en-US"/>
                </w:rPr>
                <w:t>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5CE5709A" w:rsidR="00C152DC" w:rsidRPr="00C152DC" w:rsidRDefault="00EE647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11,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F15FC"/>
    <w:multiLevelType w:val="hybridMultilevel"/>
    <w:tmpl w:val="10DE6BE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0F4713"/>
    <w:multiLevelType w:val="hybridMultilevel"/>
    <w:tmpl w:val="8068A81A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2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3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5"/>
  </w:num>
  <w:num w:numId="16" w16cid:durableId="1541358452">
    <w:abstractNumId w:val="31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  <w:num w:numId="35" w16cid:durableId="375937336">
    <w:abstractNumId w:val="34"/>
  </w:num>
  <w:num w:numId="36" w16cid:durableId="19769079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946F6"/>
    <w:rsid w:val="000A0EC7"/>
    <w:rsid w:val="00100C44"/>
    <w:rsid w:val="00130E1C"/>
    <w:rsid w:val="003D6FAA"/>
    <w:rsid w:val="003E1D34"/>
    <w:rsid w:val="003E1D56"/>
    <w:rsid w:val="00420F46"/>
    <w:rsid w:val="004211F4"/>
    <w:rsid w:val="004C42C5"/>
    <w:rsid w:val="0052734F"/>
    <w:rsid w:val="00540054"/>
    <w:rsid w:val="0054589D"/>
    <w:rsid w:val="00547790"/>
    <w:rsid w:val="005A0A33"/>
    <w:rsid w:val="005A146B"/>
    <w:rsid w:val="005C2F0F"/>
    <w:rsid w:val="0060518D"/>
    <w:rsid w:val="00672D42"/>
    <w:rsid w:val="00674F0C"/>
    <w:rsid w:val="00675A63"/>
    <w:rsid w:val="00686D09"/>
    <w:rsid w:val="00691022"/>
    <w:rsid w:val="007046C8"/>
    <w:rsid w:val="00744BAC"/>
    <w:rsid w:val="0076007F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40A09"/>
    <w:rsid w:val="00B55C42"/>
    <w:rsid w:val="00BF4089"/>
    <w:rsid w:val="00C152DC"/>
    <w:rsid w:val="00CE3AFC"/>
    <w:rsid w:val="00D668E0"/>
    <w:rsid w:val="00D82416"/>
    <w:rsid w:val="00E04B5E"/>
    <w:rsid w:val="00E80C50"/>
    <w:rsid w:val="00EB6F93"/>
    <w:rsid w:val="00EE6476"/>
    <w:rsid w:val="00EF22AF"/>
    <w:rsid w:val="00EF503F"/>
    <w:rsid w:val="00F35C9E"/>
    <w:rsid w:val="00F362D0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JP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665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22</cp:revision>
  <cp:lastPrinted>2022-11-11T10:23:00Z</cp:lastPrinted>
  <dcterms:created xsi:type="dcterms:W3CDTF">2011-07-15T01:03:00Z</dcterms:created>
  <dcterms:modified xsi:type="dcterms:W3CDTF">2022-12-06T23:56:00Z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