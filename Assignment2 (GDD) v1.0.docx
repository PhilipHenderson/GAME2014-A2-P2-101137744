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bookmarkStart w:id="0" w:name="_Hlk118842292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AA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08B812A9" w14:textId="3FE7F5A5" w:rsidR="003E1D56" w:rsidRDefault="00B55C42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Golden Pixie Gaming</w:t>
                    </w:r>
                  </w:p>
                </w:tc>
              </w:sdtContent>
            </w:sdt>
          </w:tr>
          <w:tr w:rsidR="003E1D56" w14:paraId="08B812AC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B812AB" w14:textId="11D6FCDB" w:rsidR="003E1D56" w:rsidRDefault="009926AC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926AC">
                      <w:rPr>
                        <w:rFonts w:asciiTheme="majorHAnsi" w:eastAsiaTheme="majorEastAsia" w:hAnsiTheme="majorHAnsi" w:cstheme="majorBidi"/>
                        <w:b/>
                        <w:bCs/>
                        <w:sz w:val="56"/>
                        <w:szCs w:val="56"/>
                      </w:rPr>
                      <w:t>Skippy Tree Climber</w:t>
                    </w:r>
                  </w:p>
                </w:tc>
              </w:sdtContent>
            </w:sdt>
          </w:tr>
          <w:tr w:rsidR="003E1D56" w14:paraId="08B812AE" w14:textId="77777777" w:rsidTr="009926AC">
            <w:trPr>
              <w:trHeight w:val="89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08B812AD" w14:textId="625D055E" w:rsidR="003E1D56" w:rsidRPr="003E1D56" w:rsidRDefault="0000000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Cs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Viva La Squirrel (</w:t>
                    </w:r>
                    <w:r w:rsidR="009926AC" w:rsidRP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GDD</w:t>
                    </w:r>
                    <w:r w:rsidR="009926AC">
                      <w:rPr>
                        <w:rFonts w:asciiTheme="majorHAnsi" w:eastAsiaTheme="majorEastAsia" w:hAnsiTheme="majorHAnsi" w:cstheme="majorBidi"/>
                        <w:bCs/>
                        <w:sz w:val="60"/>
                        <w:szCs w:val="60"/>
                      </w:rPr>
                      <w:t>)</w:t>
                    </w:r>
                  </w:sdtContent>
                </w:sdt>
              </w:p>
            </w:tc>
          </w:tr>
          <w:tr w:rsidR="003E1D56" w14:paraId="08B812B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AF" w14:textId="77777777" w:rsidR="003E1D56" w:rsidRDefault="003E1D56">
                <w:pPr>
                  <w:pStyle w:val="NoSpacing"/>
                  <w:jc w:val="center"/>
                </w:pPr>
              </w:p>
              <w:p w14:paraId="08B812B0" w14:textId="77777777" w:rsidR="003E1D56" w:rsidRDefault="003E1D56">
                <w:pPr>
                  <w:pStyle w:val="NoSpacing"/>
                  <w:jc w:val="center"/>
                </w:pPr>
              </w:p>
              <w:p w14:paraId="08B812B1" w14:textId="77777777" w:rsidR="003E1D56" w:rsidRDefault="003E1D56">
                <w:pPr>
                  <w:pStyle w:val="NoSpacing"/>
                  <w:jc w:val="center"/>
                </w:pPr>
              </w:p>
              <w:p w14:paraId="08B812B2" w14:textId="77777777" w:rsidR="003E1D56" w:rsidRDefault="003E1D56">
                <w:pPr>
                  <w:pStyle w:val="NoSpacing"/>
                  <w:jc w:val="center"/>
                </w:pPr>
              </w:p>
              <w:p w14:paraId="08B812B3" w14:textId="77777777" w:rsidR="003E1D56" w:rsidRDefault="003E1D56">
                <w:pPr>
                  <w:pStyle w:val="NoSpacing"/>
                  <w:jc w:val="center"/>
                </w:pPr>
              </w:p>
              <w:p w14:paraId="08B812B4" w14:textId="77777777" w:rsidR="003E1D56" w:rsidRDefault="003E1D56">
                <w:pPr>
                  <w:pStyle w:val="NoSpacing"/>
                  <w:jc w:val="center"/>
                </w:pPr>
              </w:p>
              <w:p w14:paraId="08B812B5" w14:textId="77777777" w:rsidR="003E1D56" w:rsidRDefault="003E1D56">
                <w:pPr>
                  <w:pStyle w:val="NoSpacing"/>
                  <w:jc w:val="center"/>
                </w:pPr>
              </w:p>
              <w:p w14:paraId="08B812B6" w14:textId="77777777" w:rsidR="003E1D56" w:rsidRDefault="003E1D56">
                <w:pPr>
                  <w:pStyle w:val="NoSpacing"/>
                  <w:jc w:val="center"/>
                </w:pPr>
              </w:p>
              <w:p w14:paraId="08B812B7" w14:textId="1DB1F191"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B55C42">
                  <w:rPr>
                    <w:sz w:val="24"/>
                    <w:szCs w:val="24"/>
                  </w:rPr>
                  <w:t>1.</w:t>
                </w:r>
                <w:r w:rsidR="00EE6476">
                  <w:rPr>
                    <w:sz w:val="24"/>
                    <w:szCs w:val="24"/>
                  </w:rPr>
                  <w:t>1</w:t>
                </w:r>
              </w:p>
              <w:p w14:paraId="08B812B8" w14:textId="77777777" w:rsidR="003E1D56" w:rsidRDefault="003E1D56">
                <w:pPr>
                  <w:pStyle w:val="NoSpacing"/>
                  <w:jc w:val="center"/>
                </w:pPr>
              </w:p>
              <w:p w14:paraId="08B812B9" w14:textId="3511DBB9"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</w:t>
                </w:r>
                <w:r w:rsidR="0060518D">
                  <w:t>2</w:t>
                </w:r>
                <w:r w:rsidR="00674F0C">
                  <w:t>2</w:t>
                </w:r>
                <w:r>
                  <w:t xml:space="preserve"> by </w:t>
                </w:r>
                <w:r w:rsidR="00B55C42">
                  <w:t>Golden Pixie Gaming</w:t>
                </w:r>
                <w:r>
                  <w:t>.</w:t>
                </w:r>
              </w:p>
              <w:p w14:paraId="08B812BA" w14:textId="77777777"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08B812BB" w14:textId="77777777" w:rsidR="003E1D56" w:rsidRDefault="003E1D56">
                <w:pPr>
                  <w:pStyle w:val="NoSpacing"/>
                  <w:jc w:val="center"/>
                </w:pPr>
              </w:p>
              <w:p w14:paraId="08B812BC" w14:textId="77777777" w:rsidR="003E1D56" w:rsidRDefault="003E1D56">
                <w:pPr>
                  <w:pStyle w:val="NoSpacing"/>
                  <w:jc w:val="center"/>
                </w:pPr>
              </w:p>
              <w:p w14:paraId="08B812BD" w14:textId="77777777" w:rsidR="003E1D56" w:rsidRDefault="003E1D56">
                <w:pPr>
                  <w:pStyle w:val="NoSpacing"/>
                  <w:jc w:val="center"/>
                </w:pPr>
              </w:p>
            </w:tc>
          </w:tr>
          <w:tr w:rsidR="003E1D56" w14:paraId="08B812C0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08B812BF" w14:textId="6F756F58" w:rsidR="003E1D56" w:rsidRPr="003E1D56" w:rsidRDefault="00021BBC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55C42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Philip Henderson</w:t>
                    </w: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 w14:paraId="08B812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8B812C1" w14:textId="77777777"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8B812C3" w14:textId="77777777" w:rsidR="003E1D56" w:rsidRDefault="003E1D56"/>
        <w:p w14:paraId="08B812C4" w14:textId="77777777" w:rsidR="003E1D56" w:rsidRDefault="00021BB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B8131E" wp14:editId="5F1E74AC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0" t="0" r="22860" b="2857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B81330" w14:textId="67794913" w:rsidR="003E1D56" w:rsidRDefault="00B55C42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F55D6E" wp14:editId="3FF6CAFF">
                                      <wp:extent cx="2162810" cy="914400"/>
                                      <wp:effectExtent l="0" t="0" r="8890" b="0"/>
                                      <wp:docPr id="3" name="Picture 3" descr="Text&#10;&#10;Description automatically generated with medium confidenc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 descr="Text&#10;&#10;Description automatically generated with medium confidence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162810" cy="914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8B81331" w14:textId="39C8C17A" w:rsidR="003E1D56" w:rsidRPr="00B55C42" w:rsidRDefault="003E1D56" w:rsidP="00B55C4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B813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">
                    <v:textbox>
                      <w:txbxContent>
                        <w:p w14:paraId="08B81330" w14:textId="67794913" w:rsidR="003E1D56" w:rsidRDefault="00B55C42" w:rsidP="003E1D56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F55D6E" wp14:editId="3FF6CAFF">
                                <wp:extent cx="2162810" cy="914400"/>
                                <wp:effectExtent l="0" t="0" r="8890" b="0"/>
                                <wp:docPr id="3" name="Picture 3" descr="Text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 descr="Text&#10;&#10;Description automatically generated with medium confidence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62810" cy="914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8B81331" w14:textId="39C8C17A" w:rsidR="003E1D56" w:rsidRPr="00B55C42" w:rsidRDefault="003E1D56" w:rsidP="00B55C42">
                          <w:pPr>
                            <w:jc w:val="center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 w14:paraId="08B812C6" w14:textId="77777777">
            <w:tc>
              <w:tcPr>
                <w:tcW w:w="5000" w:type="pct"/>
              </w:tcPr>
              <w:p w14:paraId="08B812C5" w14:textId="6A206A2C" w:rsidR="003E1D56" w:rsidRPr="003E1D56" w:rsidRDefault="004C42C5" w:rsidP="00EE647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 xml:space="preserve">November </w:t>
                </w:r>
                <w:r w:rsidR="00EE6476">
                  <w:rPr>
                    <w:sz w:val="24"/>
                    <w:szCs w:val="24"/>
                  </w:rPr>
                  <w:t>11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</w:t>
                </w:r>
                <w:r w:rsidR="0060518D">
                  <w:rPr>
                    <w:sz w:val="24"/>
                    <w:szCs w:val="24"/>
                  </w:rPr>
                  <w:t>2</w:t>
                </w:r>
                <w:r>
                  <w:rPr>
                    <w:sz w:val="24"/>
                    <w:szCs w:val="24"/>
                  </w:rPr>
                  <w:t>2</w:t>
                </w:r>
              </w:p>
            </w:tc>
          </w:tr>
        </w:tbl>
        <w:p w14:paraId="08B812C7" w14:textId="77777777" w:rsidR="003E1D56" w:rsidRDefault="003E1D56"/>
        <w:p w14:paraId="08B812C8" w14:textId="77777777" w:rsidR="003E1D56" w:rsidRDefault="003E1D56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840423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0D1B0C" w14:textId="5AF44907" w:rsidR="00672D42" w:rsidRDefault="00672D42" w:rsidP="00672D42">
          <w:pPr>
            <w:pStyle w:val="TOCHeading"/>
            <w:jc w:val="center"/>
          </w:pPr>
          <w:r>
            <w:t>Table of Contents</w:t>
          </w:r>
        </w:p>
        <w:p w14:paraId="585C9B50" w14:textId="545CEED3" w:rsidR="00EE6476" w:rsidRDefault="00672D42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036424" w:history="1">
            <w:r w:rsidR="00EE6476" w:rsidRPr="00D10FB4">
              <w:rPr>
                <w:rStyle w:val="Hyperlink"/>
                <w:noProof/>
              </w:rPr>
              <w:t>Version History</w:t>
            </w:r>
            <w:r w:rsidR="00EE6476">
              <w:rPr>
                <w:noProof/>
                <w:webHidden/>
              </w:rPr>
              <w:tab/>
            </w:r>
            <w:r w:rsidR="00EE6476">
              <w:rPr>
                <w:noProof/>
                <w:webHidden/>
              </w:rPr>
              <w:fldChar w:fldCharType="begin"/>
            </w:r>
            <w:r w:rsidR="00EE6476">
              <w:rPr>
                <w:noProof/>
                <w:webHidden/>
              </w:rPr>
              <w:instrText xml:space="preserve"> PAGEREF _Toc119036424 \h </w:instrText>
            </w:r>
            <w:r w:rsidR="00EE6476">
              <w:rPr>
                <w:noProof/>
                <w:webHidden/>
              </w:rPr>
            </w:r>
            <w:r w:rsidR="00EE6476">
              <w:rPr>
                <w:noProof/>
                <w:webHidden/>
              </w:rPr>
              <w:fldChar w:fldCharType="separate"/>
            </w:r>
            <w:r w:rsidR="00EE6476">
              <w:rPr>
                <w:noProof/>
                <w:webHidden/>
              </w:rPr>
              <w:t>3</w:t>
            </w:r>
            <w:r w:rsidR="00EE6476">
              <w:rPr>
                <w:noProof/>
                <w:webHidden/>
              </w:rPr>
              <w:fldChar w:fldCharType="end"/>
            </w:r>
          </w:hyperlink>
        </w:p>
        <w:p w14:paraId="73BF425F" w14:textId="3A337391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5" w:history="1">
            <w:r w:rsidRPr="00D10FB4">
              <w:rPr>
                <w:rStyle w:val="Hyperlink"/>
                <w:noProof/>
              </w:rPr>
              <w:t>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2F73" w14:textId="13CF4A4F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6" w:history="1">
            <w:r w:rsidRPr="00D10FB4">
              <w:rPr>
                <w:rStyle w:val="Hyperlink"/>
                <w:noProof/>
              </w:rPr>
              <w:t>Game Play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08D9" w14:textId="6713128A" w:rsidR="00EE6476" w:rsidRDefault="00EE6476">
          <w:pPr>
            <w:pStyle w:val="TOC3"/>
            <w:tabs>
              <w:tab w:val="left" w:pos="880"/>
              <w:tab w:val="right" w:leader="dot" w:pos="9350"/>
            </w:tabs>
            <w:rPr>
              <w:noProof/>
              <w:lang w:val="en-US" w:eastAsia="en-US"/>
            </w:rPr>
          </w:pPr>
          <w:hyperlink w:anchor="_Toc119036427" w:history="1">
            <w:r w:rsidRPr="00D10FB4">
              <w:rPr>
                <w:rStyle w:val="Hyperlink"/>
                <w:rFonts w:ascii="Calibri" w:hAnsi="Calibri" w:cs="Calibri"/>
                <w:noProof/>
              </w:rPr>
              <w:t>-</w:t>
            </w:r>
            <w:r>
              <w:rPr>
                <w:noProof/>
                <w:lang w:val="en-US" w:eastAsia="en-US"/>
              </w:rPr>
              <w:tab/>
            </w:r>
            <w:r w:rsidRPr="00D10FB4">
              <w:rPr>
                <w:rStyle w:val="Hyperlink"/>
                <w:noProof/>
              </w:rPr>
              <w:t>UI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3DE7" w14:textId="656D386C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8" w:history="1">
            <w:r w:rsidRPr="00D10FB4">
              <w:rPr>
                <w:rStyle w:val="Hyperlink"/>
                <w:noProof/>
              </w:rPr>
              <w:t>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EB54A" w14:textId="5432A33C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29" w:history="1">
            <w:r w:rsidRPr="00D10FB4">
              <w:rPr>
                <w:rStyle w:val="Hyperlink"/>
                <w:noProof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DA0B6" w14:textId="49F501F3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0" w:history="1">
            <w:r w:rsidRPr="00D10FB4">
              <w:rPr>
                <w:rStyle w:val="Hyperlink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553C" w14:textId="7D3B384D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1" w:history="1">
            <w:r w:rsidRPr="00D10FB4">
              <w:rPr>
                <w:rStyle w:val="Hyperlink"/>
                <w:noProof/>
              </w:rPr>
              <w:t>Interface Sketch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1C6F3" w14:textId="6AC3D081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2" w:history="1">
            <w:r w:rsidRPr="00D10FB4">
              <w:rPr>
                <w:rStyle w:val="Hyperlink"/>
                <w:noProof/>
              </w:rPr>
              <w:t>Menu and Screen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A1E2F" w14:textId="54844853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3" w:history="1">
            <w:r w:rsidRPr="00D10FB4">
              <w:rPr>
                <w:rStyle w:val="Hyperlink"/>
                <w:noProof/>
              </w:rPr>
              <w:t>Game World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DCF8" w14:textId="721D24DB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4" w:history="1">
            <w:r w:rsidRPr="00D10FB4">
              <w:rPr>
                <w:rStyle w:val="Hyperlink"/>
                <w:noProof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E0583" w14:textId="3E0B5574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5" w:history="1">
            <w:r w:rsidRPr="00D10FB4">
              <w:rPr>
                <w:rStyle w:val="Hyperlink"/>
                <w:noProof/>
              </w:rPr>
              <w:t>Game Progression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5052" w14:textId="6F99D1BE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6" w:history="1">
            <w:r w:rsidRPr="00D10FB4">
              <w:rPr>
                <w:rStyle w:val="Hyperlink"/>
                <w:noProof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62E8" w14:textId="3F31709D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7" w:history="1">
            <w:r w:rsidRPr="00D10FB4">
              <w:rPr>
                <w:rStyle w:val="Hyperlink"/>
                <w:noProof/>
              </w:rPr>
              <w:t>Enemies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47B5" w14:textId="0A79BACF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8" w:history="1">
            <w:r w:rsidRPr="00D10FB4">
              <w:rPr>
                <w:rStyle w:val="Hyperlink"/>
                <w:noProof/>
              </w:rPr>
              <w:t>Weapons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2B40A" w14:textId="57BBC3CF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39" w:history="1">
            <w:r w:rsidRPr="00D10FB4">
              <w:rPr>
                <w:rStyle w:val="Hyperlink"/>
                <w:noProof/>
              </w:rPr>
              <w:t>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1897A" w14:textId="7C4A65FD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0" w:history="1">
            <w:r w:rsidRPr="00D10FB4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3B662" w14:textId="6ABC2878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1" w:history="1">
            <w:r w:rsidRPr="00D10FB4">
              <w:rPr>
                <w:rStyle w:val="Hyperlink"/>
                <w:noProof/>
              </w:rPr>
              <w:t>Scoring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895C1" w14:textId="19600F6B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2" w:history="1">
            <w:r w:rsidRPr="00D10FB4">
              <w:rPr>
                <w:rStyle w:val="Hyperlink"/>
                <w:noProof/>
              </w:rPr>
              <w:t>Sound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0A3E" w14:textId="4504AC0F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3" w:history="1">
            <w:r w:rsidRPr="00D10FB4">
              <w:rPr>
                <w:rStyle w:val="Hyperlink"/>
                <w:noProof/>
              </w:rPr>
              <w:t>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D367" w14:textId="24E869F2" w:rsidR="00EE6476" w:rsidRDefault="00EE6476">
          <w:pPr>
            <w:pStyle w:val="TOC1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9036444" w:history="1">
            <w:r w:rsidRPr="00D10FB4">
              <w:rPr>
                <w:rStyle w:val="Hyperlink"/>
                <w:noProof/>
              </w:rPr>
              <w:t>Art / Multimedia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_Toc119036444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38CCD" w14:textId="5051D907" w:rsidR="00672D42" w:rsidRDefault="00672D42">
          <w:r>
            <w:rPr>
              <w:b/>
              <w:bCs/>
              <w:noProof/>
            </w:rPr>
            <w:fldChar w:fldCharType="end"/>
          </w:r>
        </w:p>
      </w:sdtContent>
    </w:sdt>
    <w:p w14:paraId="356F5CF7" w14:textId="0FF7B551" w:rsidR="00672D42" w:rsidRDefault="00672D42" w:rsidP="00B55C42">
      <w:pPr>
        <w:pStyle w:val="Heading1"/>
      </w:pPr>
    </w:p>
    <w:p w14:paraId="2CF39C06" w14:textId="18B5637B" w:rsidR="008907E5" w:rsidRDefault="008907E5" w:rsidP="008907E5"/>
    <w:p w14:paraId="01B61C3C" w14:textId="5267B0B7" w:rsidR="008907E5" w:rsidRDefault="008907E5" w:rsidP="008907E5"/>
    <w:p w14:paraId="6EF34E98" w14:textId="4D8E9CA4" w:rsidR="008907E5" w:rsidRDefault="008907E5" w:rsidP="008907E5"/>
    <w:p w14:paraId="731C0CFA" w14:textId="5D4A5107" w:rsidR="008907E5" w:rsidRDefault="008907E5" w:rsidP="008907E5"/>
    <w:p w14:paraId="071374CE" w14:textId="77777777" w:rsidR="008907E5" w:rsidRPr="008907E5" w:rsidRDefault="008907E5" w:rsidP="008907E5"/>
    <w:p w14:paraId="08B812CC" w14:textId="554439EF" w:rsidR="00F56775" w:rsidRDefault="009A4D42" w:rsidP="00B55C42">
      <w:pPr>
        <w:pStyle w:val="Heading1"/>
      </w:pPr>
      <w:bookmarkStart w:id="1" w:name="_Toc119036424"/>
      <w:r>
        <w:lastRenderedPageBreak/>
        <w:t>Version History</w:t>
      </w:r>
      <w:bookmarkEnd w:id="1"/>
    </w:p>
    <w:p w14:paraId="071B0BCB" w14:textId="0EDCDC13" w:rsidR="00100C44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</w:t>
      </w:r>
      <w:r w:rsidR="00672D42">
        <w:rPr>
          <w:sz w:val="24"/>
          <w:szCs w:val="24"/>
        </w:rPr>
        <w:t>1.0 – November 8</w:t>
      </w:r>
      <w:r w:rsidR="00672D42" w:rsidRPr="00672D42">
        <w:rPr>
          <w:sz w:val="24"/>
          <w:szCs w:val="24"/>
          <w:vertAlign w:val="superscript"/>
        </w:rPr>
        <w:t>th</w:t>
      </w:r>
      <w:proofErr w:type="gramStart"/>
      <w:r w:rsidR="00672D42">
        <w:rPr>
          <w:sz w:val="24"/>
          <w:szCs w:val="24"/>
        </w:rPr>
        <w:t xml:space="preserve"> 2022</w:t>
      </w:r>
      <w:proofErr w:type="gramEnd"/>
    </w:p>
    <w:p w14:paraId="08B812D1" w14:textId="43C28D55" w:rsidR="008C6B2D" w:rsidRDefault="00100C44" w:rsidP="00672D42">
      <w:pPr>
        <w:rPr>
          <w:sz w:val="24"/>
          <w:szCs w:val="24"/>
        </w:rPr>
      </w:pPr>
      <w:r>
        <w:rPr>
          <w:sz w:val="24"/>
          <w:szCs w:val="24"/>
        </w:rPr>
        <w:t>V.1.1 – November 11</w:t>
      </w:r>
      <w:r w:rsidRPr="00100C44">
        <w:rPr>
          <w:sz w:val="24"/>
          <w:szCs w:val="24"/>
          <w:vertAlign w:val="superscript"/>
        </w:rPr>
        <w:t>th</w:t>
      </w:r>
      <w:proofErr w:type="gramStart"/>
      <w:r>
        <w:rPr>
          <w:sz w:val="24"/>
          <w:szCs w:val="24"/>
        </w:rPr>
        <w:t xml:space="preserve"> 2022</w:t>
      </w:r>
      <w:proofErr w:type="gramEnd"/>
      <w:r>
        <w:rPr>
          <w:sz w:val="24"/>
          <w:szCs w:val="24"/>
        </w:rPr>
        <w:t xml:space="preserve"> </w:t>
      </w:r>
      <w:r w:rsidR="009A4D42">
        <w:rPr>
          <w:sz w:val="24"/>
          <w:szCs w:val="24"/>
        </w:rPr>
        <w:br w:type="page"/>
      </w:r>
    </w:p>
    <w:p w14:paraId="067D2EE4" w14:textId="745A36BF" w:rsidR="009926AC" w:rsidRDefault="009F6693" w:rsidP="00E04B5E">
      <w:pPr>
        <w:pStyle w:val="Heading1"/>
        <w:rPr>
          <w:b/>
          <w:sz w:val="24"/>
          <w:szCs w:val="24"/>
        </w:rPr>
      </w:pPr>
      <w:bookmarkStart w:id="2" w:name="_Toc119036425"/>
      <w:r w:rsidRPr="008C6B2D">
        <w:lastRenderedPageBreak/>
        <w:t>Game Overview</w:t>
      </w:r>
      <w:bookmarkEnd w:id="2"/>
      <w:r w:rsidR="00BF4089">
        <w:t xml:space="preserve"> </w:t>
      </w:r>
    </w:p>
    <w:p w14:paraId="2C7ECA07" w14:textId="3813E2E8" w:rsidR="005A146B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 xml:space="preserve">This game will be up Upward scroller type game where the </w:t>
      </w:r>
      <w:r w:rsidR="00EE6476">
        <w:rPr>
          <w:bCs/>
        </w:rPr>
        <w:t>player</w:t>
      </w:r>
      <w:r w:rsidRPr="00CE3AFC">
        <w:rPr>
          <w:bCs/>
        </w:rPr>
        <w:t xml:space="preserve"> will have to avoid enemies like owls and hawks as </w:t>
      </w:r>
      <w:r w:rsidR="00EE6476">
        <w:rPr>
          <w:bCs/>
        </w:rPr>
        <w:t>they</w:t>
      </w:r>
      <w:r w:rsidRPr="00CE3AFC">
        <w:rPr>
          <w:bCs/>
        </w:rPr>
        <w:t xml:space="preserve"> climb. </w:t>
      </w:r>
    </w:p>
    <w:p w14:paraId="0D9467C2" w14:textId="4DC6C140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Using the platforms to jump,</w:t>
      </w:r>
      <w:r w:rsidR="00EE6476">
        <w:rPr>
          <w:bCs/>
        </w:rPr>
        <w:t xml:space="preserve"> the player will attempt to</w:t>
      </w:r>
      <w:r w:rsidRPr="00CE3AFC">
        <w:rPr>
          <w:bCs/>
        </w:rPr>
        <w:t xml:space="preserve"> evade the </w:t>
      </w:r>
      <w:r w:rsidR="00EE6476">
        <w:rPr>
          <w:bCs/>
        </w:rPr>
        <w:t xml:space="preserve">fox, </w:t>
      </w:r>
      <w:r w:rsidRPr="00CE3AFC">
        <w:rPr>
          <w:bCs/>
        </w:rPr>
        <w:t>constantly approaching from the bottom of the screen</w:t>
      </w:r>
    </w:p>
    <w:p w14:paraId="56AC6CEF" w14:textId="68371305" w:rsidR="009926AC" w:rsidRPr="00CE3AFC" w:rsidRDefault="005A146B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A</w:t>
      </w:r>
      <w:r w:rsidR="009926AC" w:rsidRPr="00CE3AFC">
        <w:rPr>
          <w:bCs/>
        </w:rPr>
        <w:t xml:space="preserve"> timer for </w:t>
      </w:r>
      <w:r w:rsidRPr="00CE3AFC">
        <w:rPr>
          <w:bCs/>
        </w:rPr>
        <w:t>the</w:t>
      </w:r>
      <w:r w:rsidR="009926AC" w:rsidRPr="00CE3AFC">
        <w:rPr>
          <w:bCs/>
        </w:rPr>
        <w:t xml:space="preserve"> level will</w:t>
      </w:r>
      <w:r w:rsidRPr="00CE3AFC">
        <w:rPr>
          <w:bCs/>
        </w:rPr>
        <w:t xml:space="preserve"> increase</w:t>
      </w:r>
      <w:r w:rsidR="009926AC" w:rsidRPr="00CE3AFC">
        <w:rPr>
          <w:bCs/>
        </w:rPr>
        <w:t xml:space="preserve"> </w:t>
      </w:r>
      <w:r w:rsidRPr="00CE3AFC">
        <w:rPr>
          <w:bCs/>
        </w:rPr>
        <w:t>incrementally</w:t>
      </w:r>
      <w:r w:rsidR="009926AC" w:rsidRPr="00CE3AFC">
        <w:rPr>
          <w:bCs/>
        </w:rPr>
        <w:t xml:space="preserve"> accordingly</w:t>
      </w:r>
      <w:r w:rsidRPr="00CE3AFC">
        <w:rPr>
          <w:bCs/>
        </w:rPr>
        <w:t xml:space="preserve"> as you progress</w:t>
      </w:r>
    </w:p>
    <w:p w14:paraId="48102192" w14:textId="4EBB5115" w:rsidR="009926AC" w:rsidRPr="00CE3AFC" w:rsidRDefault="009926AC" w:rsidP="009926AC">
      <w:pPr>
        <w:pStyle w:val="ListParagraph"/>
        <w:numPr>
          <w:ilvl w:val="0"/>
          <w:numId w:val="9"/>
        </w:numPr>
        <w:rPr>
          <w:bCs/>
        </w:rPr>
      </w:pPr>
      <w:r w:rsidRPr="00CE3AFC">
        <w:rPr>
          <w:bCs/>
        </w:rPr>
        <w:t>Survive the timer to pass the level</w:t>
      </w:r>
    </w:p>
    <w:p w14:paraId="30E94721" w14:textId="3B35497A" w:rsidR="005A146B" w:rsidRPr="00CE3AFC" w:rsidRDefault="00EE6476" w:rsidP="005A0A33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>A</w:t>
      </w:r>
      <w:r w:rsidR="005A146B" w:rsidRPr="00CE3AFC">
        <w:rPr>
          <w:bCs/>
        </w:rPr>
        <w:t>corns</w:t>
      </w:r>
      <w:r w:rsidR="009926AC" w:rsidRPr="00CE3AFC">
        <w:rPr>
          <w:bCs/>
        </w:rPr>
        <w:t xml:space="preserve"> collected</w:t>
      </w:r>
      <w:r>
        <w:rPr>
          <w:bCs/>
        </w:rPr>
        <w:t xml:space="preserve"> </w:t>
      </w:r>
      <w:r w:rsidR="005A146B" w:rsidRPr="00CE3AFC">
        <w:rPr>
          <w:bCs/>
        </w:rPr>
        <w:t>(points)</w:t>
      </w:r>
      <w:r w:rsidR="009926AC" w:rsidRPr="00CE3AFC">
        <w:rPr>
          <w:bCs/>
        </w:rPr>
        <w:t xml:space="preserve"> will be multiplied by the score from killing enemies</w:t>
      </w:r>
      <w:r>
        <w:rPr>
          <w:bCs/>
        </w:rPr>
        <w:t xml:space="preserve"> </w:t>
      </w:r>
      <w:r w:rsidR="005A146B" w:rsidRPr="00CE3AFC">
        <w:rPr>
          <w:bCs/>
        </w:rPr>
        <w:t>(kills)</w:t>
      </w:r>
      <w:r w:rsidR="009926AC" w:rsidRPr="00CE3AFC">
        <w:rPr>
          <w:bCs/>
        </w:rPr>
        <w:t xml:space="preserve"> to give you a final score</w:t>
      </w:r>
      <w:r>
        <w:rPr>
          <w:bCs/>
        </w:rPr>
        <w:t xml:space="preserve"> </w:t>
      </w:r>
      <w:r w:rsidR="005A146B" w:rsidRPr="00CE3AFC">
        <w:rPr>
          <w:bCs/>
        </w:rPr>
        <w:t>(total) for each level, total</w:t>
      </w:r>
      <w:r w:rsidR="005A0A33" w:rsidRPr="00CE3AFC">
        <w:rPr>
          <w:bCs/>
        </w:rPr>
        <w:t>ing</w:t>
      </w:r>
      <w:r w:rsidR="005A146B" w:rsidRPr="00CE3AFC">
        <w:rPr>
          <w:bCs/>
        </w:rPr>
        <w:t xml:space="preserve"> all</w:t>
      </w:r>
      <w:r w:rsidR="005A0A33" w:rsidRPr="00CE3AFC">
        <w:rPr>
          <w:bCs/>
        </w:rPr>
        <w:t xml:space="preserve"> level</w:t>
      </w:r>
      <w:r w:rsidR="005A146B" w:rsidRPr="00CE3AFC">
        <w:rPr>
          <w:bCs/>
        </w:rPr>
        <w:t xml:space="preserve"> scores at the end of the game</w:t>
      </w:r>
      <w:r w:rsidR="005A0A33" w:rsidRPr="00CE3AFC">
        <w:rPr>
          <w:bCs/>
        </w:rPr>
        <w:t xml:space="preserve"> </w:t>
      </w:r>
      <w:r w:rsidR="005A146B" w:rsidRPr="00CE3AFC">
        <w:rPr>
          <w:bCs/>
        </w:rPr>
        <w:t>(end game total)</w:t>
      </w:r>
      <w:r w:rsidR="005A0A33" w:rsidRPr="00CE3AFC">
        <w:rPr>
          <w:bCs/>
        </w:rPr>
        <w:t>.</w:t>
      </w:r>
    </w:p>
    <w:p w14:paraId="2607FCE0" w14:textId="2B1B529E" w:rsidR="007C5CB3" w:rsidRPr="007C5CB3" w:rsidRDefault="009F6693" w:rsidP="007C5CB3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3" w:name="_Toc119036426"/>
      <w:r w:rsidRPr="008C6B2D">
        <w:t>Game Play Mechanics</w:t>
      </w:r>
      <w:bookmarkEnd w:id="3"/>
    </w:p>
    <w:p w14:paraId="23A1C1A2" w14:textId="08364BD6" w:rsidR="005A0A33" w:rsidRDefault="005A0A33" w:rsidP="007C5CB3">
      <w:pPr>
        <w:pStyle w:val="ListParagraph"/>
        <w:numPr>
          <w:ilvl w:val="0"/>
          <w:numId w:val="13"/>
        </w:numPr>
      </w:pPr>
      <w:r>
        <w:t xml:space="preserve">A UI Panel at the bottom of the screen will house 2 arrows, a jump button, a shoot </w:t>
      </w:r>
      <w:proofErr w:type="gramStart"/>
      <w:r>
        <w:t>button</w:t>
      </w:r>
      <w:proofErr w:type="gramEnd"/>
      <w:r>
        <w:t xml:space="preserve"> and a menu button</w:t>
      </w:r>
    </w:p>
    <w:p w14:paraId="5405E223" w14:textId="77777777" w:rsidR="005A0A33" w:rsidRDefault="005A0A33" w:rsidP="005A0A33">
      <w:pPr>
        <w:pStyle w:val="ListParagraph"/>
        <w:rPr>
          <w:i/>
          <w:sz w:val="24"/>
          <w:szCs w:val="24"/>
        </w:rPr>
      </w:pPr>
    </w:p>
    <w:p w14:paraId="1BE8BE76" w14:textId="641C82C1" w:rsidR="005A0A33" w:rsidRPr="005A0A33" w:rsidRDefault="005A0A33" w:rsidP="007C5CB3">
      <w:pPr>
        <w:pStyle w:val="Heading3"/>
        <w:numPr>
          <w:ilvl w:val="0"/>
          <w:numId w:val="13"/>
        </w:numPr>
      </w:pPr>
      <w:bookmarkStart w:id="4" w:name="_Toc119036427"/>
      <w:r w:rsidRPr="005A0A33">
        <w:t>UI Panel</w:t>
      </w:r>
      <w:bookmarkEnd w:id="4"/>
    </w:p>
    <w:p w14:paraId="19C2A15E" w14:textId="1810941F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2 Arrows – left and right movement</w:t>
      </w:r>
    </w:p>
    <w:p w14:paraId="4F0F195D" w14:textId="629AC8A7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Jump Button – make you go higher</w:t>
      </w:r>
    </w:p>
    <w:p w14:paraId="6710A49A" w14:textId="4807A01A" w:rsidR="005A0A33" w:rsidRPr="00EE6476" w:rsidRDefault="005A0A33" w:rsidP="005A0A33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Shoot Button – Shoot enemies like owl and hawks</w:t>
      </w:r>
    </w:p>
    <w:p w14:paraId="08B812D7" w14:textId="7DB1863B" w:rsidR="00686D09" w:rsidRPr="00EE6476" w:rsidRDefault="005A0A33" w:rsidP="00686D09">
      <w:pPr>
        <w:pStyle w:val="ListParagraph"/>
        <w:numPr>
          <w:ilvl w:val="0"/>
          <w:numId w:val="12"/>
        </w:numPr>
        <w:rPr>
          <w:iCs/>
        </w:rPr>
      </w:pPr>
      <w:r w:rsidRPr="00EE6476">
        <w:rPr>
          <w:iCs/>
        </w:rPr>
        <w:t>Menu Button – Change Audio Settings, Restart or Quit</w:t>
      </w:r>
    </w:p>
    <w:p w14:paraId="08B812D9" w14:textId="3B00DC97" w:rsidR="009F6693" w:rsidRPr="007C5CB3" w:rsidRDefault="009F6693" w:rsidP="007C5CB3">
      <w:pPr>
        <w:pStyle w:val="Heading1"/>
        <w:rPr>
          <w:i/>
        </w:rPr>
      </w:pPr>
      <w:bookmarkStart w:id="5" w:name="_Toc119036428"/>
      <w:r w:rsidRPr="008C6B2D">
        <w:t>Camera</w:t>
      </w:r>
      <w:bookmarkEnd w:id="5"/>
      <w:r w:rsidR="003E1D34">
        <w:t xml:space="preserve"> </w:t>
      </w:r>
    </w:p>
    <w:p w14:paraId="08B812DA" w14:textId="1D2CDE2E" w:rsidR="00686D09" w:rsidRPr="00EE6476" w:rsidRDefault="007C5CB3" w:rsidP="00686D09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2D Platformer</w:t>
      </w:r>
    </w:p>
    <w:p w14:paraId="08B812DC" w14:textId="477F0B06" w:rsidR="00BF4089" w:rsidRPr="007C5CB3" w:rsidRDefault="009F6693" w:rsidP="007C5CB3">
      <w:pPr>
        <w:pStyle w:val="Heading1"/>
      </w:pPr>
      <w:bookmarkStart w:id="6" w:name="_Toc119036429"/>
      <w:r w:rsidRPr="008C6B2D">
        <w:t>Controls</w:t>
      </w:r>
      <w:bookmarkEnd w:id="6"/>
    </w:p>
    <w:p w14:paraId="08B812DD" w14:textId="37DB8BD4" w:rsidR="00686D09" w:rsidRPr="00EE6476" w:rsidRDefault="007C5CB3" w:rsidP="00686D09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Mobile Touch Screen</w:t>
      </w:r>
    </w:p>
    <w:p w14:paraId="08B812E0" w14:textId="48A8D776" w:rsidR="00686D09" w:rsidRPr="00EE6476" w:rsidRDefault="009F6693" w:rsidP="00EE6476">
      <w:pPr>
        <w:pStyle w:val="Heading1"/>
      </w:pPr>
      <w:bookmarkStart w:id="7" w:name="_Toc119036430"/>
      <w:r w:rsidRPr="008C6B2D">
        <w:t>Saving and Loading</w:t>
      </w:r>
      <w:bookmarkEnd w:id="7"/>
    </w:p>
    <w:p w14:paraId="3839B294" w14:textId="3D6856E9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Will save your past score in a high score list</w:t>
      </w:r>
    </w:p>
    <w:p w14:paraId="23F9F6F9" w14:textId="211C926D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>At the end of each game, your score will be placed onto a key in the registry (</w:t>
      </w:r>
      <w:proofErr w:type="spellStart"/>
      <w:r w:rsidRPr="00EE6476">
        <w:rPr>
          <w:iCs/>
        </w:rPr>
        <w:t>PlayerPrefs</w:t>
      </w:r>
      <w:proofErr w:type="spellEnd"/>
      <w:r w:rsidRPr="00EE6476">
        <w:rPr>
          <w:iCs/>
        </w:rPr>
        <w:t>)</w:t>
      </w:r>
    </w:p>
    <w:p w14:paraId="383309E8" w14:textId="77777777" w:rsidR="007C5CB3" w:rsidRPr="00EE6476" w:rsidRDefault="007C5CB3" w:rsidP="007C5CB3">
      <w:pPr>
        <w:pStyle w:val="ListParagraph"/>
        <w:rPr>
          <w:iCs/>
        </w:rPr>
      </w:pPr>
      <w:r w:rsidRPr="00EE6476">
        <w:rPr>
          <w:iCs/>
        </w:rPr>
        <w:t>and called upon when High Score screen is activated</w:t>
      </w:r>
    </w:p>
    <w:p w14:paraId="67677C75" w14:textId="5D0CDA77" w:rsidR="007C5CB3" w:rsidRPr="00EE6476" w:rsidRDefault="007C5CB3" w:rsidP="007C5CB3">
      <w:pPr>
        <w:pStyle w:val="ListParagraph"/>
        <w:numPr>
          <w:ilvl w:val="0"/>
          <w:numId w:val="15"/>
        </w:numPr>
        <w:rPr>
          <w:iCs/>
        </w:rPr>
      </w:pPr>
      <w:r w:rsidRPr="00EE6476">
        <w:rPr>
          <w:iCs/>
        </w:rPr>
        <w:t xml:space="preserve">Using a sorting algorithm, </w:t>
      </w:r>
      <w:r w:rsidR="00130E1C" w:rsidRPr="00EE6476">
        <w:rPr>
          <w:iCs/>
        </w:rPr>
        <w:t>the program</w:t>
      </w:r>
      <w:r w:rsidRPr="00EE6476">
        <w:rPr>
          <w:iCs/>
        </w:rPr>
        <w:t xml:space="preserve"> will </w:t>
      </w:r>
      <w:r w:rsidR="00130E1C" w:rsidRPr="00EE6476">
        <w:rPr>
          <w:iCs/>
        </w:rPr>
        <w:t>place</w:t>
      </w:r>
      <w:r w:rsidRPr="00EE6476">
        <w:rPr>
          <w:iCs/>
        </w:rPr>
        <w:t xml:space="preserve"> </w:t>
      </w:r>
      <w:r w:rsidR="00130E1C" w:rsidRPr="00EE6476">
        <w:rPr>
          <w:iCs/>
        </w:rPr>
        <w:t>s</w:t>
      </w:r>
      <w:r w:rsidRPr="00EE6476">
        <w:rPr>
          <w:iCs/>
        </w:rPr>
        <w:t xml:space="preserve">cores </w:t>
      </w:r>
      <w:r w:rsidR="00130E1C" w:rsidRPr="00EE6476">
        <w:rPr>
          <w:iCs/>
        </w:rPr>
        <w:t>i</w:t>
      </w:r>
      <w:r w:rsidRPr="00EE6476">
        <w:rPr>
          <w:iCs/>
        </w:rPr>
        <w:t>nto the display list appropriately</w:t>
      </w:r>
    </w:p>
    <w:p w14:paraId="08B812E2" w14:textId="085C7091" w:rsidR="00BF4089" w:rsidRPr="00BF4089" w:rsidRDefault="009F6693" w:rsidP="00E04B5E">
      <w:pPr>
        <w:pStyle w:val="Heading1"/>
        <w:rPr>
          <w:i/>
          <w:sz w:val="24"/>
          <w:szCs w:val="24"/>
        </w:rPr>
      </w:pPr>
      <w:bookmarkStart w:id="8" w:name="_Toc119036431"/>
      <w:r w:rsidRPr="008C6B2D">
        <w:lastRenderedPageBreak/>
        <w:t>Interface</w:t>
      </w:r>
      <w:r w:rsidR="00D668E0">
        <w:t xml:space="preserve"> Sketch</w:t>
      </w:r>
      <w:bookmarkEnd w:id="8"/>
    </w:p>
    <w:p w14:paraId="08B812E3" w14:textId="3538FACC" w:rsidR="00686D09" w:rsidRDefault="00EF503F" w:rsidP="00686D0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1C6BCB4" wp14:editId="70422958">
            <wp:extent cx="1362873" cy="2759103"/>
            <wp:effectExtent l="0" t="0" r="8890" b="317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31" cy="27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79540596" wp14:editId="060FA13D">
            <wp:extent cx="1362873" cy="2759103"/>
            <wp:effectExtent l="0" t="0" r="8890" b="317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419" cy="278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38CC67B0" wp14:editId="61C63021">
            <wp:extent cx="1374140" cy="27819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68" cy="284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 wp14:anchorId="4EDB486C" wp14:editId="4D76326C">
            <wp:extent cx="1362873" cy="2759103"/>
            <wp:effectExtent l="0" t="0" r="8890" b="3175"/>
            <wp:docPr id="4" name="Picture 4" descr="Graphical user interface, diagram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911" cy="27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0" w14:textId="7D6B2D9F" w:rsidR="00EF503F" w:rsidRPr="008C6B2D" w:rsidRDefault="00EF503F" w:rsidP="00EF503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Main Menu</w:t>
      </w:r>
      <w:r>
        <w:rPr>
          <w:b/>
          <w:sz w:val="24"/>
          <w:szCs w:val="24"/>
        </w:rPr>
        <w:tab/>
        <w:t xml:space="preserve">        Instructions</w:t>
      </w:r>
      <w:r>
        <w:rPr>
          <w:b/>
          <w:sz w:val="24"/>
          <w:szCs w:val="24"/>
        </w:rPr>
        <w:tab/>
        <w:t xml:space="preserve">         Play Screen</w:t>
      </w:r>
      <w:r>
        <w:rPr>
          <w:b/>
          <w:sz w:val="24"/>
          <w:szCs w:val="24"/>
        </w:rPr>
        <w:tab/>
        <w:t xml:space="preserve">         Game Over</w:t>
      </w:r>
    </w:p>
    <w:p w14:paraId="08B812E4" w14:textId="284A8C96" w:rsidR="009F6693" w:rsidRDefault="009F6693" w:rsidP="00B55C42">
      <w:pPr>
        <w:pStyle w:val="Heading1"/>
      </w:pPr>
      <w:bookmarkStart w:id="9" w:name="_Toc119036432"/>
      <w:r w:rsidRPr="008C6B2D">
        <w:t>Menu and Screen Descriptions</w:t>
      </w:r>
      <w:bookmarkEnd w:id="9"/>
    </w:p>
    <w:p w14:paraId="4F002278" w14:textId="4267BAB0" w:rsidR="00547790" w:rsidRDefault="00547790" w:rsidP="00547790">
      <w:r>
        <w:rPr>
          <w:noProof/>
        </w:rPr>
        <w:drawing>
          <wp:inline distT="0" distB="0" distL="0" distR="0" wp14:anchorId="15D253D5" wp14:editId="72E49134">
            <wp:extent cx="1485321" cy="2975037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88" cy="301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6E9">
        <w:rPr>
          <w:noProof/>
        </w:rPr>
        <w:drawing>
          <wp:inline distT="0" distB="0" distL="0" distR="0" wp14:anchorId="456B5D79" wp14:editId="169B750B">
            <wp:extent cx="1456256" cy="2977857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211" cy="302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2AF">
        <w:rPr>
          <w:noProof/>
        </w:rPr>
        <w:drawing>
          <wp:inline distT="0" distB="0" distL="0" distR="0" wp14:anchorId="2071DD03" wp14:editId="4B388538">
            <wp:extent cx="1502535" cy="3019425"/>
            <wp:effectExtent l="0" t="0" r="254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53" cy="30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6C8">
        <w:rPr>
          <w:noProof/>
        </w:rPr>
        <w:drawing>
          <wp:inline distT="0" distB="0" distL="0" distR="0" wp14:anchorId="0AD70ADE" wp14:editId="4EE56003">
            <wp:extent cx="1466850" cy="297615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194" cy="29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234" w14:textId="408A8117" w:rsidR="00EF22AF" w:rsidRPr="008C6B2D" w:rsidRDefault="00FD56E9" w:rsidP="00EF22A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Main Menu</w:t>
      </w:r>
      <w:r>
        <w:rPr>
          <w:b/>
          <w:sz w:val="24"/>
          <w:szCs w:val="24"/>
        </w:rPr>
        <w:tab/>
        <w:t xml:space="preserve">            Instructions</w:t>
      </w:r>
      <w:r>
        <w:rPr>
          <w:b/>
          <w:sz w:val="24"/>
          <w:szCs w:val="24"/>
        </w:rPr>
        <w:tab/>
        <w:t xml:space="preserve">                  </w:t>
      </w:r>
      <w:r w:rsidR="00EF22AF">
        <w:rPr>
          <w:b/>
          <w:sz w:val="24"/>
          <w:szCs w:val="24"/>
        </w:rPr>
        <w:t>Play Screen</w:t>
      </w:r>
      <w:r w:rsidR="00EF22AF">
        <w:rPr>
          <w:b/>
          <w:sz w:val="24"/>
          <w:szCs w:val="24"/>
        </w:rPr>
        <w:tab/>
        <w:t xml:space="preserve">         </w:t>
      </w:r>
      <w:r w:rsidR="00EF22AF">
        <w:rPr>
          <w:b/>
          <w:sz w:val="24"/>
          <w:szCs w:val="24"/>
        </w:rPr>
        <w:t xml:space="preserve">          </w:t>
      </w:r>
      <w:r w:rsidR="00EF22AF">
        <w:rPr>
          <w:b/>
          <w:sz w:val="24"/>
          <w:szCs w:val="24"/>
        </w:rPr>
        <w:t>Game Over</w:t>
      </w:r>
    </w:p>
    <w:p w14:paraId="111B5ABF" w14:textId="53BDAA0B" w:rsidR="00FD56E9" w:rsidRDefault="00FD56E9" w:rsidP="00547790">
      <w:pPr>
        <w:rPr>
          <w:b/>
          <w:sz w:val="24"/>
          <w:szCs w:val="24"/>
        </w:rPr>
      </w:pPr>
    </w:p>
    <w:p w14:paraId="15B073E2" w14:textId="77777777" w:rsidR="00FD56E9" w:rsidRPr="00FD56E9" w:rsidRDefault="00FD56E9" w:rsidP="00547790">
      <w:pPr>
        <w:rPr>
          <w:b/>
          <w:sz w:val="24"/>
          <w:szCs w:val="24"/>
        </w:rPr>
      </w:pPr>
    </w:p>
    <w:p w14:paraId="7CCC4225" w14:textId="77777777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0" w:name="_Toc119036433"/>
      <w:r w:rsidRPr="008C6B2D">
        <w:lastRenderedPageBreak/>
        <w:t>Game World</w:t>
      </w:r>
      <w:bookmarkEnd w:id="10"/>
      <w:r w:rsidR="003E1D34">
        <w:t xml:space="preserve"> </w:t>
      </w:r>
    </w:p>
    <w:p w14:paraId="666911C5" w14:textId="10C5514A" w:rsidR="00E04B5E" w:rsidRPr="00CE3AFC" w:rsidRDefault="00E04B5E" w:rsidP="00A97FBA">
      <w:pPr>
        <w:pStyle w:val="ListParagraph"/>
        <w:numPr>
          <w:ilvl w:val="0"/>
          <w:numId w:val="24"/>
        </w:numPr>
        <w:rPr>
          <w:b/>
        </w:rPr>
      </w:pPr>
      <w:r w:rsidRPr="00CE3AFC">
        <w:t>Playing as a squirrel, you are climbing between 2 endless trees that have branches the player can use as 1 form of platform</w:t>
      </w:r>
    </w:p>
    <w:p w14:paraId="6925AB97" w14:textId="64EF2B22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With bright colors and a scrolling upwards background</w:t>
      </w:r>
    </w:p>
    <w:p w14:paraId="4656AFB0" w14:textId="44751A9B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Tree bark will be varying shades of brown, where leaves will be varying shades of green</w:t>
      </w:r>
    </w:p>
    <w:p w14:paraId="164DDCE8" w14:textId="39F258F3" w:rsidR="00E04B5E" w:rsidRPr="00CE3AFC" w:rsidRDefault="00E04B5E" w:rsidP="00E04B5E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The bottom of the play area (right above the bottom UI elements) will have a fox head, facing upward with only the front/top of the fox’s head in view</w:t>
      </w:r>
    </w:p>
    <w:p w14:paraId="320CC3AE" w14:textId="033D05FC" w:rsidR="009A2762" w:rsidRPr="00CE3AFC" w:rsidRDefault="009A2762" w:rsidP="009A2762">
      <w:pPr>
        <w:pStyle w:val="ListParagraph"/>
        <w:numPr>
          <w:ilvl w:val="0"/>
          <w:numId w:val="15"/>
        </w:numPr>
        <w:rPr>
          <w:b/>
        </w:rPr>
      </w:pPr>
      <w:r w:rsidRPr="00CE3AFC">
        <w:rPr>
          <w:bCs/>
        </w:rPr>
        <w:t>Platforms will consist of tree branches, falling tree branches and flying squirrels</w:t>
      </w:r>
    </w:p>
    <w:p w14:paraId="571B4121" w14:textId="105EB851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Tree branches</w:t>
      </w:r>
      <w:r w:rsidR="00EE6476">
        <w:rPr>
          <w:bCs/>
        </w:rPr>
        <w:t xml:space="preserve"> </w:t>
      </w:r>
      <w:r w:rsidRPr="00CE3AFC">
        <w:rPr>
          <w:bCs/>
        </w:rPr>
        <w:t>(stationary)</w:t>
      </w:r>
    </w:p>
    <w:p w14:paraId="7FFC73A3" w14:textId="1CD1A4DD" w:rsidR="009A2762" w:rsidRPr="00CE3AFC" w:rsidRDefault="009A2762" w:rsidP="009A2762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Falling Tree Branches</w:t>
      </w:r>
      <w:r w:rsidR="00EE6476">
        <w:rPr>
          <w:bCs/>
        </w:rPr>
        <w:t xml:space="preserve"> </w:t>
      </w:r>
      <w:r w:rsidRPr="00CE3AFC">
        <w:rPr>
          <w:bCs/>
        </w:rPr>
        <w:t>(Fall after a couple seconds)</w:t>
      </w:r>
    </w:p>
    <w:p w14:paraId="192B12F5" w14:textId="31AE76EC" w:rsidR="00CE3AFC" w:rsidRPr="00FD56E9" w:rsidRDefault="009A2762" w:rsidP="00CE3AFC">
      <w:pPr>
        <w:pStyle w:val="ListParagraph"/>
        <w:numPr>
          <w:ilvl w:val="1"/>
          <w:numId w:val="15"/>
        </w:numPr>
        <w:rPr>
          <w:b/>
        </w:rPr>
      </w:pPr>
      <w:r w:rsidRPr="00CE3AFC">
        <w:rPr>
          <w:bCs/>
        </w:rPr>
        <w:t>Flying Squirrels</w:t>
      </w:r>
      <w:r w:rsidR="00EE6476">
        <w:rPr>
          <w:bCs/>
        </w:rPr>
        <w:t xml:space="preserve"> </w:t>
      </w:r>
      <w:r w:rsidRPr="00CE3AFC">
        <w:rPr>
          <w:bCs/>
        </w:rPr>
        <w:t>(move horizontally across the screen as a temporary platform)</w:t>
      </w:r>
    </w:p>
    <w:p w14:paraId="08B812EC" w14:textId="26896D6A" w:rsidR="009F6693" w:rsidRDefault="009F6693" w:rsidP="00B55C42">
      <w:pPr>
        <w:pStyle w:val="Heading1"/>
      </w:pPr>
      <w:bookmarkStart w:id="11" w:name="_Toc119036434"/>
      <w:r w:rsidRPr="008C6B2D">
        <w:t>Levels</w:t>
      </w:r>
      <w:bookmarkEnd w:id="11"/>
      <w:r w:rsidRPr="008C6B2D">
        <w:t xml:space="preserve"> </w:t>
      </w:r>
    </w:p>
    <w:p w14:paraId="08B812ED" w14:textId="64B6995C" w:rsidR="00BF4089" w:rsidRPr="00EE6476" w:rsidRDefault="009A2762" w:rsidP="009A2762">
      <w:pPr>
        <w:pStyle w:val="ListParagraph"/>
        <w:numPr>
          <w:ilvl w:val="0"/>
          <w:numId w:val="17"/>
        </w:numPr>
        <w:rPr>
          <w:iCs/>
        </w:rPr>
      </w:pPr>
      <w:r w:rsidRPr="00EE6476">
        <w:rPr>
          <w:iCs/>
        </w:rPr>
        <w:t xml:space="preserve">Each level </w:t>
      </w:r>
      <w:r w:rsidR="004C42C5" w:rsidRPr="00EE6476">
        <w:rPr>
          <w:iCs/>
        </w:rPr>
        <w:t>w</w:t>
      </w:r>
      <w:r w:rsidRPr="00EE6476">
        <w:rPr>
          <w:iCs/>
        </w:rPr>
        <w:t xml:space="preserve">ill have the same basic </w:t>
      </w:r>
      <w:r w:rsidR="004C42C5" w:rsidRPr="00EE6476">
        <w:rPr>
          <w:iCs/>
        </w:rPr>
        <w:t>c</w:t>
      </w:r>
      <w:r w:rsidRPr="00EE6476">
        <w:rPr>
          <w:iCs/>
        </w:rPr>
        <w:t>oncept of avoiding falling and colliding with the bottom of the play area, thus getting eaten by the fox</w:t>
      </w:r>
    </w:p>
    <w:p w14:paraId="5771A962" w14:textId="77777777" w:rsidR="009A2762" w:rsidRPr="00EE6476" w:rsidRDefault="009A2762" w:rsidP="009A2762">
      <w:pPr>
        <w:pStyle w:val="ListParagraph"/>
        <w:numPr>
          <w:ilvl w:val="0"/>
          <w:numId w:val="17"/>
        </w:numPr>
        <w:rPr>
          <w:iCs/>
        </w:rPr>
      </w:pPr>
      <w:r w:rsidRPr="00EE6476">
        <w:rPr>
          <w:iCs/>
        </w:rPr>
        <w:t>As the player progresses</w:t>
      </w:r>
    </w:p>
    <w:p w14:paraId="0553AA49" w14:textId="77777777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the timer for each level will get longer</w:t>
      </w:r>
    </w:p>
    <w:p w14:paraId="18589586" w14:textId="75B86578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the speed in which the fox moves will increase faster</w:t>
      </w:r>
    </w:p>
    <w:p w14:paraId="3E199A37" w14:textId="06EB5406" w:rsidR="009A2762" w:rsidRPr="00EE6476" w:rsidRDefault="009A2762" w:rsidP="009A276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platforms will get less frequent, removing the possibility for easy jumps</w:t>
      </w:r>
    </w:p>
    <w:p w14:paraId="08B812EE" w14:textId="7AA4F95B" w:rsidR="00686D09" w:rsidRPr="00EE6476" w:rsidRDefault="009A2762" w:rsidP="00B55C42">
      <w:pPr>
        <w:pStyle w:val="ListParagraph"/>
        <w:numPr>
          <w:ilvl w:val="1"/>
          <w:numId w:val="17"/>
        </w:numPr>
        <w:rPr>
          <w:iCs/>
        </w:rPr>
      </w:pPr>
      <w:r w:rsidRPr="00EE6476">
        <w:rPr>
          <w:iCs/>
        </w:rPr>
        <w:t>Level backgrounds will change slightly showing it getting later in the day till its nighttime</w:t>
      </w:r>
    </w:p>
    <w:p w14:paraId="08B812EF" w14:textId="77777777" w:rsidR="009F6693" w:rsidRPr="008C6B2D" w:rsidRDefault="009F6693" w:rsidP="00B55C42">
      <w:pPr>
        <w:pStyle w:val="Heading1"/>
      </w:pPr>
      <w:bookmarkStart w:id="12" w:name="_Toc119036435"/>
      <w:r w:rsidRPr="008C6B2D">
        <w:t>Game Progression</w:t>
      </w:r>
      <w:bookmarkEnd w:id="12"/>
    </w:p>
    <w:p w14:paraId="08B812F0" w14:textId="75A89DAE" w:rsidR="00686D09" w:rsidRDefault="009A2762" w:rsidP="009A2762">
      <w:pPr>
        <w:pStyle w:val="ListParagraph"/>
        <w:numPr>
          <w:ilvl w:val="0"/>
          <w:numId w:val="19"/>
        </w:numPr>
      </w:pPr>
      <w:r>
        <w:t>To beat each level, just stay alive</w:t>
      </w:r>
    </w:p>
    <w:p w14:paraId="60B61C90" w14:textId="3D95C581" w:rsidR="009A2762" w:rsidRDefault="009A2762" w:rsidP="009A2762">
      <w:pPr>
        <w:pStyle w:val="ListParagraph"/>
        <w:numPr>
          <w:ilvl w:val="0"/>
          <w:numId w:val="19"/>
        </w:numPr>
      </w:pPr>
      <w:r>
        <w:t>Avoid falling to the bottom of the play area and getting eaten</w:t>
      </w:r>
    </w:p>
    <w:p w14:paraId="5E532A75" w14:textId="1BF15331" w:rsidR="009A2762" w:rsidRPr="008C6B2D" w:rsidRDefault="009A2762" w:rsidP="009A2762">
      <w:pPr>
        <w:pStyle w:val="ListParagraph"/>
        <w:numPr>
          <w:ilvl w:val="0"/>
          <w:numId w:val="19"/>
        </w:numPr>
      </w:pPr>
      <w:r>
        <w:t>If you survive the timer, you will progress to the next level</w:t>
      </w:r>
    </w:p>
    <w:p w14:paraId="3027A565" w14:textId="77777777" w:rsidR="00A97FBA" w:rsidRDefault="009F6693" w:rsidP="00A97FBA">
      <w:pPr>
        <w:pStyle w:val="Heading1"/>
      </w:pPr>
      <w:bookmarkStart w:id="13" w:name="_Toc119036436"/>
      <w:r w:rsidRPr="008C6B2D">
        <w:t>Characters</w:t>
      </w:r>
      <w:bookmarkEnd w:id="13"/>
    </w:p>
    <w:p w14:paraId="22148C54" w14:textId="6AF76697" w:rsidR="009A2762" w:rsidRDefault="009A2762" w:rsidP="00A97FBA">
      <w:pPr>
        <w:pStyle w:val="ListParagraph"/>
        <w:numPr>
          <w:ilvl w:val="0"/>
          <w:numId w:val="24"/>
        </w:numPr>
      </w:pPr>
      <w:r>
        <w:t>The avatar is a brown squirrel with a big bushy tail and blue eyes</w:t>
      </w:r>
    </w:p>
    <w:p w14:paraId="08B812F3" w14:textId="311B2005" w:rsidR="00686D09" w:rsidRPr="00EE6476" w:rsidRDefault="009A2762" w:rsidP="00100C44">
      <w:pPr>
        <w:pStyle w:val="ListParagraph"/>
        <w:numPr>
          <w:ilvl w:val="0"/>
          <w:numId w:val="20"/>
        </w:numPr>
        <w:spacing w:after="0"/>
        <w:rPr>
          <w:b/>
          <w:iCs/>
        </w:rPr>
      </w:pPr>
      <w:r w:rsidRPr="00EE6476">
        <w:rPr>
          <w:iCs/>
        </w:rPr>
        <w:t>He will run and jump as directed to attempt to survive</w:t>
      </w:r>
    </w:p>
    <w:p w14:paraId="1A86881F" w14:textId="77777777" w:rsidR="00100C44" w:rsidRDefault="00100C44" w:rsidP="00A97FBA">
      <w:pPr>
        <w:pStyle w:val="Heading1"/>
      </w:pPr>
    </w:p>
    <w:p w14:paraId="3194C626" w14:textId="288A282E" w:rsidR="00100C44" w:rsidRDefault="00100C44" w:rsidP="00A97FBA">
      <w:pPr>
        <w:pStyle w:val="Heading1"/>
      </w:pPr>
    </w:p>
    <w:p w14:paraId="57342F3F" w14:textId="0805691E" w:rsidR="00100C44" w:rsidRDefault="00100C44" w:rsidP="00100C44"/>
    <w:p w14:paraId="529E6695" w14:textId="77777777" w:rsidR="00100C44" w:rsidRPr="00100C44" w:rsidRDefault="00100C44" w:rsidP="00100C44"/>
    <w:p w14:paraId="6CBF4B3C" w14:textId="0B1EA461" w:rsidR="00A97FBA" w:rsidRDefault="009F6693" w:rsidP="00A97FBA">
      <w:pPr>
        <w:pStyle w:val="Heading1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4" w:name="_Toc119036437"/>
      <w:r w:rsidRPr="008C6B2D">
        <w:lastRenderedPageBreak/>
        <w:t>Enemies</w:t>
      </w:r>
      <w:bookmarkEnd w:id="14"/>
    </w:p>
    <w:p w14:paraId="4B7C41E2" w14:textId="14B48782" w:rsidR="00A97FBA" w:rsidRDefault="00A97FBA" w:rsidP="00A97FBA">
      <w:pPr>
        <w:pStyle w:val="ListParagraph"/>
        <w:numPr>
          <w:ilvl w:val="0"/>
          <w:numId w:val="23"/>
        </w:numPr>
      </w:pPr>
      <w:r>
        <w:t>Fox</w:t>
      </w:r>
    </w:p>
    <w:p w14:paraId="78F8488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Main Game Enemy</w:t>
      </w:r>
    </w:p>
    <w:p w14:paraId="680248B0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Placed at the bottom of the play area</w:t>
      </w:r>
    </w:p>
    <w:p w14:paraId="3AAB813F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Gives the impression that it’s moving upward due to the scrolling background</w:t>
      </w:r>
    </w:p>
    <w:p w14:paraId="608A2AA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If the player gets to close to the bottom of the screen, the fox’s mouth will open wider</w:t>
      </w:r>
    </w:p>
    <w:p w14:paraId="2F92F733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Owl</w:t>
      </w:r>
    </w:p>
    <w:p w14:paraId="342231A6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Stationary Enemy</w:t>
      </w:r>
    </w:p>
    <w:p w14:paraId="1ED78A25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Floats in place and hurts player if collided with</w:t>
      </w:r>
    </w:p>
    <w:p w14:paraId="4DDB62F1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Has a short flying animation</w:t>
      </w:r>
    </w:p>
    <w:p w14:paraId="746F858C" w14:textId="77777777" w:rsidR="00A97FBA" w:rsidRDefault="00A97FBA" w:rsidP="00A97FB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Hawk</w:t>
      </w:r>
    </w:p>
    <w:p w14:paraId="75634F6E" w14:textId="77777777" w:rsidR="00A97FBA" w:rsidRPr="00A97FBA" w:rsidRDefault="00A97FBA" w:rsidP="00A97FBA">
      <w:pPr>
        <w:pStyle w:val="ListParagraph"/>
        <w:numPr>
          <w:ilvl w:val="1"/>
          <w:numId w:val="21"/>
        </w:numPr>
      </w:pPr>
      <w:r w:rsidRPr="00A97FBA">
        <w:t>Attacking Enemy</w:t>
      </w:r>
    </w:p>
    <w:p w14:paraId="397287E6" w14:textId="4196B0AC" w:rsidR="00A97FBA" w:rsidRPr="00B31CA9" w:rsidRDefault="00A97FBA" w:rsidP="00B31CA9">
      <w:pPr>
        <w:pStyle w:val="ListParagraph"/>
        <w:numPr>
          <w:ilvl w:val="1"/>
          <w:numId w:val="21"/>
        </w:numPr>
        <w:rPr>
          <w:b/>
        </w:rPr>
      </w:pPr>
      <w:r w:rsidRPr="00A97FBA">
        <w:rPr>
          <w:bCs/>
        </w:rPr>
        <w:t>There will also be Hawks perched at the side of the screen on branches(platforms), if the player gets to close, it will swoop towards the player after making a short pre attack animation to let the player know that it will attack in a few seconds and to bewar</w:t>
      </w:r>
      <w:r w:rsidR="00B31CA9">
        <w:rPr>
          <w:bCs/>
        </w:rPr>
        <w:t>e</w:t>
      </w:r>
    </w:p>
    <w:p w14:paraId="576418F0" w14:textId="77777777" w:rsidR="00A97FBA" w:rsidRDefault="009F6693" w:rsidP="00100C44">
      <w:pPr>
        <w:pStyle w:val="Heading1"/>
        <w:spacing w:after="0"/>
        <w:rPr>
          <w:rFonts w:asciiTheme="minorHAnsi" w:eastAsiaTheme="minorEastAsia" w:hAnsiTheme="minorHAnsi" w:cstheme="minorBidi"/>
          <w:i/>
          <w:color w:val="auto"/>
          <w:sz w:val="24"/>
          <w:szCs w:val="24"/>
        </w:rPr>
      </w:pPr>
      <w:bookmarkStart w:id="15" w:name="_Toc119036438"/>
      <w:r w:rsidRPr="008C6B2D">
        <w:t>Weapons</w:t>
      </w:r>
      <w:bookmarkEnd w:id="15"/>
    </w:p>
    <w:p w14:paraId="08B812FC" w14:textId="3A620768" w:rsidR="00686D09" w:rsidRPr="00A97FBA" w:rsidRDefault="00A97FBA" w:rsidP="00100C44">
      <w:pPr>
        <w:pStyle w:val="ListParagraph"/>
        <w:numPr>
          <w:ilvl w:val="0"/>
          <w:numId w:val="23"/>
        </w:numPr>
        <w:spacing w:after="0"/>
      </w:pPr>
      <w:r>
        <w:t xml:space="preserve">The player will be able to shoot </w:t>
      </w:r>
      <w:r w:rsidR="00EE6476">
        <w:t xml:space="preserve">Pinecones </w:t>
      </w:r>
      <w:r>
        <w:t>straight forward from there facing orientation</w:t>
      </w:r>
    </w:p>
    <w:p w14:paraId="08B812FE" w14:textId="51C4AE38" w:rsidR="00686D09" w:rsidRPr="00A97FBA" w:rsidRDefault="009F6693" w:rsidP="00100C44">
      <w:pPr>
        <w:pStyle w:val="Heading1"/>
        <w:spacing w:after="0"/>
      </w:pPr>
      <w:bookmarkStart w:id="16" w:name="_Toc119036439"/>
      <w:r w:rsidRPr="008C6B2D">
        <w:t>Items</w:t>
      </w:r>
      <w:bookmarkEnd w:id="16"/>
    </w:p>
    <w:p w14:paraId="08B81304" w14:textId="3DCA6210" w:rsidR="00686D09" w:rsidRPr="00CE3AFC" w:rsidRDefault="00A97FBA" w:rsidP="00686D09">
      <w:pPr>
        <w:pStyle w:val="ListParagraph"/>
        <w:numPr>
          <w:ilvl w:val="0"/>
          <w:numId w:val="23"/>
        </w:numPr>
        <w:rPr>
          <w:b/>
          <w:sz w:val="24"/>
          <w:szCs w:val="24"/>
        </w:rPr>
      </w:pPr>
      <w:r>
        <w:rPr>
          <w:i/>
          <w:sz w:val="24"/>
          <w:szCs w:val="24"/>
        </w:rPr>
        <w:t>The player will also be able to collect acorns as coins or points that will increase their final score</w:t>
      </w:r>
    </w:p>
    <w:p w14:paraId="08B81305" w14:textId="77777777" w:rsidR="009F6693" w:rsidRPr="008C6B2D" w:rsidRDefault="009F6693" w:rsidP="00B55C42">
      <w:pPr>
        <w:pStyle w:val="Heading1"/>
      </w:pPr>
      <w:bookmarkStart w:id="17" w:name="_Toc119036440"/>
      <w:r w:rsidRPr="008C6B2D">
        <w:t>Script</w:t>
      </w:r>
      <w:bookmarkEnd w:id="17"/>
    </w:p>
    <w:p w14:paraId="08B81306" w14:textId="0B2D0EB1" w:rsidR="00686D09" w:rsidRDefault="00CE3AFC" w:rsidP="00CE3AFC">
      <w:pPr>
        <w:pStyle w:val="ListParagraph"/>
        <w:numPr>
          <w:ilvl w:val="0"/>
          <w:numId w:val="23"/>
        </w:numPr>
      </w:pPr>
      <w:r>
        <w:t>Player Controller Script</w:t>
      </w:r>
    </w:p>
    <w:p w14:paraId="5A995F6F" w14:textId="4A976034" w:rsidR="00CE3AFC" w:rsidRDefault="00CE3AFC" w:rsidP="00CE3AFC">
      <w:pPr>
        <w:pStyle w:val="ListParagraph"/>
        <w:numPr>
          <w:ilvl w:val="1"/>
          <w:numId w:val="23"/>
        </w:numPr>
      </w:pPr>
      <w:r>
        <w:t>Movement</w:t>
      </w:r>
    </w:p>
    <w:p w14:paraId="5D8CB081" w14:textId="53056BA7" w:rsidR="00CE3AFC" w:rsidRDefault="00CE3AFC" w:rsidP="00CE3AFC">
      <w:pPr>
        <w:pStyle w:val="ListParagraph"/>
        <w:numPr>
          <w:ilvl w:val="1"/>
          <w:numId w:val="23"/>
        </w:numPr>
      </w:pPr>
      <w:r>
        <w:t>Shooting</w:t>
      </w:r>
    </w:p>
    <w:p w14:paraId="454AD824" w14:textId="5927B08A" w:rsidR="00CE3AFC" w:rsidRDefault="00CE3AFC" w:rsidP="00CE3AFC">
      <w:pPr>
        <w:pStyle w:val="ListParagraph"/>
        <w:numPr>
          <w:ilvl w:val="0"/>
          <w:numId w:val="23"/>
        </w:numPr>
      </w:pPr>
      <w:r>
        <w:t>Game Manager Script</w:t>
      </w:r>
    </w:p>
    <w:p w14:paraId="1E83E73D" w14:textId="421F2512" w:rsidR="00CE3AFC" w:rsidRDefault="00CE3AFC" w:rsidP="00CE3AFC">
      <w:pPr>
        <w:pStyle w:val="ListParagraph"/>
        <w:numPr>
          <w:ilvl w:val="1"/>
          <w:numId w:val="23"/>
        </w:numPr>
      </w:pPr>
      <w:r>
        <w:t>Game Over</w:t>
      </w:r>
    </w:p>
    <w:p w14:paraId="3FDE064B" w14:textId="0FA54262" w:rsidR="00CE3AFC" w:rsidRDefault="00CE3AFC" w:rsidP="00CE3AFC">
      <w:pPr>
        <w:pStyle w:val="ListParagraph"/>
        <w:numPr>
          <w:ilvl w:val="1"/>
          <w:numId w:val="23"/>
        </w:numPr>
      </w:pPr>
      <w:r>
        <w:t>Save Score</w:t>
      </w:r>
    </w:p>
    <w:p w14:paraId="2939F663" w14:textId="7AD6719D" w:rsidR="00CE3AFC" w:rsidRDefault="00CE3AFC" w:rsidP="00CE3AFC">
      <w:pPr>
        <w:pStyle w:val="ListParagraph"/>
        <w:numPr>
          <w:ilvl w:val="0"/>
          <w:numId w:val="23"/>
        </w:numPr>
      </w:pPr>
      <w:r>
        <w:t>Enemy Script</w:t>
      </w:r>
    </w:p>
    <w:p w14:paraId="0FD1A03B" w14:textId="2EF2B6DE" w:rsidR="00CE3AFC" w:rsidRDefault="00CE3AFC" w:rsidP="00CE3AFC">
      <w:pPr>
        <w:pStyle w:val="ListParagraph"/>
        <w:numPr>
          <w:ilvl w:val="1"/>
          <w:numId w:val="23"/>
        </w:numPr>
      </w:pPr>
      <w:r>
        <w:t>Behaviour</w:t>
      </w:r>
    </w:p>
    <w:p w14:paraId="305E25DD" w14:textId="18443189" w:rsidR="00CE3AFC" w:rsidRDefault="00CE3AFC" w:rsidP="00CE3AFC">
      <w:pPr>
        <w:pStyle w:val="ListParagraph"/>
        <w:numPr>
          <w:ilvl w:val="1"/>
          <w:numId w:val="23"/>
        </w:numPr>
      </w:pPr>
      <w:r>
        <w:t>Spawning</w:t>
      </w:r>
    </w:p>
    <w:p w14:paraId="72F6A103" w14:textId="2BA03DD7" w:rsidR="00CE3AFC" w:rsidRDefault="00CE3AFC" w:rsidP="00CE3AFC">
      <w:pPr>
        <w:pStyle w:val="ListParagraph"/>
        <w:numPr>
          <w:ilvl w:val="0"/>
          <w:numId w:val="23"/>
        </w:numPr>
      </w:pPr>
      <w:r>
        <w:t>Scrolling Background Script</w:t>
      </w:r>
    </w:p>
    <w:p w14:paraId="041E6290" w14:textId="043CC1F9" w:rsidR="00CE3AFC" w:rsidRDefault="00CE3AFC" w:rsidP="00CE3AFC">
      <w:pPr>
        <w:pStyle w:val="ListParagraph"/>
        <w:numPr>
          <w:ilvl w:val="0"/>
          <w:numId w:val="23"/>
        </w:numPr>
      </w:pPr>
      <w:r>
        <w:t>Main Menu Script</w:t>
      </w:r>
    </w:p>
    <w:p w14:paraId="2D21A5A9" w14:textId="1DCB6161" w:rsidR="00CE3AFC" w:rsidRDefault="00CE3AFC" w:rsidP="00CE3AFC">
      <w:pPr>
        <w:pStyle w:val="ListParagraph"/>
        <w:numPr>
          <w:ilvl w:val="1"/>
          <w:numId w:val="23"/>
        </w:numPr>
      </w:pPr>
      <w:r>
        <w:t>Load Game</w:t>
      </w:r>
    </w:p>
    <w:p w14:paraId="3DC87CCE" w14:textId="1274269B" w:rsidR="00CE3AFC" w:rsidRDefault="00CE3AFC" w:rsidP="00CE3AFC">
      <w:pPr>
        <w:pStyle w:val="ListParagraph"/>
        <w:numPr>
          <w:ilvl w:val="0"/>
          <w:numId w:val="23"/>
        </w:numPr>
      </w:pPr>
      <w:r>
        <w:t>UI Script</w:t>
      </w:r>
    </w:p>
    <w:p w14:paraId="0CF9CEAB" w14:textId="238CE1A0" w:rsidR="00CE3AFC" w:rsidRDefault="00CE3AFC" w:rsidP="00CE3AFC">
      <w:pPr>
        <w:pStyle w:val="ListParagraph"/>
        <w:numPr>
          <w:ilvl w:val="1"/>
          <w:numId w:val="23"/>
        </w:numPr>
      </w:pPr>
      <w:r>
        <w:t>HP</w:t>
      </w:r>
    </w:p>
    <w:p w14:paraId="1F49D445" w14:textId="77777777" w:rsidR="00CE3AFC" w:rsidRDefault="00CE3AFC" w:rsidP="00B55C42">
      <w:pPr>
        <w:pStyle w:val="ListParagraph"/>
        <w:numPr>
          <w:ilvl w:val="1"/>
          <w:numId w:val="23"/>
        </w:numPr>
      </w:pPr>
      <w:r>
        <w:t>Timer</w:t>
      </w:r>
    </w:p>
    <w:p w14:paraId="08B81307" w14:textId="4EBC0CF4" w:rsidR="00686D09" w:rsidRPr="005C2F0F" w:rsidRDefault="009F6693" w:rsidP="00CE3AFC">
      <w:pPr>
        <w:pStyle w:val="Heading1"/>
      </w:pPr>
      <w:bookmarkStart w:id="18" w:name="_Toc119036441"/>
      <w:r w:rsidRPr="005C2F0F">
        <w:lastRenderedPageBreak/>
        <w:t>Scoring</w:t>
      </w:r>
      <w:bookmarkEnd w:id="18"/>
    </w:p>
    <w:p w14:paraId="5FB1637B" w14:textId="7E1C2236" w:rsidR="00CE3AFC" w:rsidRPr="00B31CA9" w:rsidRDefault="00CE3AFC" w:rsidP="00B31CA9">
      <w:pPr>
        <w:rPr>
          <w:b/>
          <w:bCs/>
        </w:rPr>
      </w:pPr>
      <w:r w:rsidRPr="00B31CA9">
        <w:rPr>
          <w:b/>
          <w:bCs/>
        </w:rPr>
        <w:t>How to Get Points</w:t>
      </w:r>
    </w:p>
    <w:p w14:paraId="18597D96" w14:textId="6714377F" w:rsidR="00CE3AFC" w:rsidRDefault="00B31CA9" w:rsidP="00B31CA9">
      <w:pPr>
        <w:pStyle w:val="ListParagraph"/>
        <w:numPr>
          <w:ilvl w:val="0"/>
          <w:numId w:val="29"/>
        </w:numPr>
      </w:pPr>
      <w:r>
        <w:t>Killing Enemies</w:t>
      </w:r>
    </w:p>
    <w:p w14:paraId="08B8130E" w14:textId="73D77B21" w:rsidR="00686D09" w:rsidRDefault="00B31CA9" w:rsidP="00B31CA9">
      <w:pPr>
        <w:pStyle w:val="ListParagraph"/>
        <w:numPr>
          <w:ilvl w:val="0"/>
          <w:numId w:val="29"/>
        </w:numPr>
      </w:pPr>
      <w:r>
        <w:t>Collecting Acorns</w:t>
      </w:r>
    </w:p>
    <w:p w14:paraId="3FF155D3" w14:textId="5FDB225E" w:rsidR="00B31CA9" w:rsidRPr="00EE6476" w:rsidRDefault="00B31CA9" w:rsidP="00B31CA9">
      <w:pPr>
        <w:spacing w:line="240" w:lineRule="auto"/>
        <w:rPr>
          <w:iCs/>
        </w:rPr>
      </w:pPr>
      <w:r w:rsidRPr="00EE6476">
        <w:rPr>
          <w:iCs/>
        </w:rPr>
        <w:t>At the end of each game, your score will be placed onto a key in the registry (</w:t>
      </w:r>
      <w:proofErr w:type="spellStart"/>
      <w:r w:rsidRPr="00EE6476">
        <w:rPr>
          <w:iCs/>
        </w:rPr>
        <w:t>PlayerPrefs</w:t>
      </w:r>
      <w:proofErr w:type="spellEnd"/>
      <w:r w:rsidRPr="00EE6476">
        <w:rPr>
          <w:iCs/>
        </w:rPr>
        <w:t>)</w:t>
      </w:r>
    </w:p>
    <w:p w14:paraId="23C23AFE" w14:textId="7DEA4E0B" w:rsidR="00B31CA9" w:rsidRPr="00EE6476" w:rsidRDefault="00B31CA9" w:rsidP="00B31CA9">
      <w:pPr>
        <w:spacing w:line="240" w:lineRule="auto"/>
        <w:rPr>
          <w:iCs/>
        </w:rPr>
      </w:pPr>
      <w:r w:rsidRPr="00EE6476">
        <w:rPr>
          <w:iCs/>
        </w:rPr>
        <w:t>and called upon when High Score screen is activated</w:t>
      </w:r>
    </w:p>
    <w:p w14:paraId="297B5849" w14:textId="4855F394" w:rsidR="00B31CA9" w:rsidRDefault="009F6693" w:rsidP="00B31CA9">
      <w:pPr>
        <w:pStyle w:val="Heading1"/>
      </w:pPr>
      <w:bookmarkStart w:id="19" w:name="_Toc119036442"/>
      <w:r w:rsidRPr="008C6B2D">
        <w:t xml:space="preserve">Sound </w:t>
      </w:r>
      <w:r w:rsidR="003E1D34">
        <w:t>Index</w:t>
      </w:r>
      <w:bookmarkEnd w:id="19"/>
    </w:p>
    <w:p w14:paraId="042788CE" w14:textId="3A58ACDA" w:rsidR="00100C44" w:rsidRPr="00EE6476" w:rsidRDefault="00100C44" w:rsidP="00100C44">
      <w:pPr>
        <w:spacing w:after="0"/>
        <w:rPr>
          <w:sz w:val="32"/>
          <w:szCs w:val="32"/>
        </w:rPr>
      </w:pPr>
      <w:r w:rsidRPr="00EE6476">
        <w:t>Free Game Music Collection:  Asset Store</w:t>
      </w:r>
    </w:p>
    <w:p w14:paraId="760538B8" w14:textId="1003FDAD" w:rsidR="00B31CA9" w:rsidRPr="00EE6476" w:rsidRDefault="00B31CA9" w:rsidP="00100C44">
      <w:pPr>
        <w:pStyle w:val="ListParagraph"/>
        <w:numPr>
          <w:ilvl w:val="0"/>
          <w:numId w:val="35"/>
        </w:numPr>
      </w:pPr>
      <w:r w:rsidRPr="00EE6476">
        <w:t>Main Menu Music</w:t>
      </w:r>
    </w:p>
    <w:p w14:paraId="1BD66B3D" w14:textId="7F7EF143" w:rsidR="00B31CA9" w:rsidRPr="00EE6476" w:rsidRDefault="00B31CA9" w:rsidP="00B31CA9">
      <w:pPr>
        <w:pStyle w:val="ListParagraph"/>
        <w:numPr>
          <w:ilvl w:val="0"/>
          <w:numId w:val="31"/>
        </w:numPr>
        <w:spacing w:after="0"/>
      </w:pPr>
      <w:r w:rsidRPr="00EE6476">
        <w:t>Play Scene Music</w:t>
      </w:r>
    </w:p>
    <w:p w14:paraId="43FA9046" w14:textId="6D647BC3" w:rsidR="00100C44" w:rsidRPr="00EE6476" w:rsidRDefault="00100C44" w:rsidP="00100C44">
      <w:pPr>
        <w:spacing w:after="0"/>
      </w:pPr>
      <w:r w:rsidRPr="00EE6476">
        <w:t>Made Myself:</w:t>
      </w:r>
    </w:p>
    <w:p w14:paraId="37D94DD0" w14:textId="28D86ECE" w:rsidR="00B31CA9" w:rsidRPr="00EE6476" w:rsidRDefault="00B31CA9" w:rsidP="00B31CA9">
      <w:pPr>
        <w:pStyle w:val="ListParagraph"/>
        <w:numPr>
          <w:ilvl w:val="0"/>
          <w:numId w:val="31"/>
        </w:numPr>
        <w:spacing w:after="0"/>
      </w:pPr>
      <w:r w:rsidRPr="00EE6476">
        <w:t>Player Sounds</w:t>
      </w:r>
    </w:p>
    <w:p w14:paraId="121FA610" w14:textId="4C26412D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Jumping</w:t>
      </w:r>
      <w:r w:rsidR="004C42C5" w:rsidRPr="00EE6476">
        <w:t xml:space="preserve"> </w:t>
      </w:r>
      <w:r w:rsidRPr="00EE6476">
        <w:t>(spring noise)</w:t>
      </w:r>
    </w:p>
    <w:p w14:paraId="31F8F0BF" w14:textId="729F449F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Running</w:t>
      </w:r>
      <w:r w:rsidR="004C42C5" w:rsidRPr="00EE6476">
        <w:t xml:space="preserve"> </w:t>
      </w:r>
      <w:r w:rsidRPr="00EE6476">
        <w:t>(shuffle noise)</w:t>
      </w:r>
    </w:p>
    <w:p w14:paraId="747E68D3" w14:textId="63186977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</w:pPr>
      <w:r w:rsidRPr="00EE6476">
        <w:t>Shooting</w:t>
      </w:r>
      <w:r w:rsidR="004C42C5" w:rsidRPr="00EE6476">
        <w:t xml:space="preserve"> </w:t>
      </w:r>
      <w:r w:rsidRPr="00EE6476">
        <w:t xml:space="preserve">(pew </w:t>
      </w:r>
      <w:proofErr w:type="spellStart"/>
      <w:r w:rsidRPr="00EE6476">
        <w:t>pew</w:t>
      </w:r>
      <w:proofErr w:type="spellEnd"/>
      <w:r w:rsidRPr="00EE6476">
        <w:t xml:space="preserve"> noise)</w:t>
      </w:r>
    </w:p>
    <w:p w14:paraId="67980C92" w14:textId="3A92F50A" w:rsidR="00B31CA9" w:rsidRPr="00EE6476" w:rsidRDefault="00B31CA9" w:rsidP="00B31CA9">
      <w:pPr>
        <w:pStyle w:val="ListParagraph"/>
        <w:numPr>
          <w:ilvl w:val="1"/>
          <w:numId w:val="31"/>
        </w:numPr>
        <w:spacing w:after="0"/>
        <w:rPr>
          <w:b/>
          <w:sz w:val="24"/>
          <w:szCs w:val="24"/>
        </w:rPr>
      </w:pPr>
      <w:r w:rsidRPr="00EE6476">
        <w:t>Dying</w:t>
      </w:r>
      <w:r w:rsidR="004C42C5" w:rsidRPr="00EE6476">
        <w:t xml:space="preserve"> </w:t>
      </w:r>
      <w:r w:rsidRPr="00EE6476">
        <w:t xml:space="preserve">(“Uh </w:t>
      </w:r>
      <w:proofErr w:type="spellStart"/>
      <w:r w:rsidRPr="00EE6476">
        <w:t>ohhh</w:t>
      </w:r>
      <w:proofErr w:type="spellEnd"/>
      <w:r w:rsidRPr="00EE6476">
        <w:t>” in a cute voice)</w:t>
      </w:r>
    </w:p>
    <w:p w14:paraId="6327F088" w14:textId="77777777" w:rsidR="00100C44" w:rsidRDefault="00100C44" w:rsidP="00100C44">
      <w:pPr>
        <w:pStyle w:val="Heading1"/>
      </w:pPr>
      <w:bookmarkStart w:id="20" w:name="_Toc119036443"/>
      <w:r w:rsidRPr="008C6B2D">
        <w:t>Future Features</w:t>
      </w:r>
      <w:bookmarkEnd w:id="20"/>
    </w:p>
    <w:p w14:paraId="4C2E1948" w14:textId="77777777" w:rsidR="00100C44" w:rsidRPr="00EE6476" w:rsidRDefault="00100C44" w:rsidP="00100C44">
      <w:pPr>
        <w:pStyle w:val="ListParagraph"/>
        <w:numPr>
          <w:ilvl w:val="0"/>
          <w:numId w:val="34"/>
        </w:numPr>
        <w:rPr>
          <w:iCs/>
          <w:sz w:val="24"/>
          <w:szCs w:val="24"/>
        </w:rPr>
      </w:pPr>
      <w:r w:rsidRPr="00EE6476">
        <w:rPr>
          <w:iCs/>
          <w:sz w:val="24"/>
          <w:szCs w:val="24"/>
        </w:rPr>
        <w:t>Going to implement more levels</w:t>
      </w:r>
    </w:p>
    <w:p w14:paraId="1F8CBD58" w14:textId="77777777" w:rsidR="00100C44" w:rsidRPr="00EE6476" w:rsidRDefault="00100C44" w:rsidP="00100C44">
      <w:pPr>
        <w:pStyle w:val="ListParagraph"/>
        <w:numPr>
          <w:ilvl w:val="0"/>
          <w:numId w:val="34"/>
        </w:numPr>
        <w:rPr>
          <w:iCs/>
          <w:sz w:val="24"/>
          <w:szCs w:val="24"/>
        </w:rPr>
      </w:pPr>
      <w:r w:rsidRPr="00EE6476">
        <w:rPr>
          <w:iCs/>
          <w:sz w:val="24"/>
          <w:szCs w:val="24"/>
        </w:rPr>
        <w:t xml:space="preserve">Going to implement power ups, </w:t>
      </w:r>
      <w:proofErr w:type="spellStart"/>
      <w:r w:rsidRPr="00EE6476">
        <w:rPr>
          <w:iCs/>
          <w:sz w:val="24"/>
          <w:szCs w:val="24"/>
        </w:rPr>
        <w:t>e.g</w:t>
      </w:r>
      <w:proofErr w:type="spellEnd"/>
      <w:r w:rsidRPr="00EE6476">
        <w:rPr>
          <w:iCs/>
          <w:sz w:val="24"/>
          <w:szCs w:val="24"/>
        </w:rPr>
        <w:t xml:space="preserve"> player invincibility or jump height increased for a short time</w:t>
      </w:r>
    </w:p>
    <w:p w14:paraId="1D1EFF0E" w14:textId="77777777" w:rsidR="00100C44" w:rsidRDefault="00100C44" w:rsidP="008907E5">
      <w:pPr>
        <w:pStyle w:val="Heading1"/>
      </w:pPr>
    </w:p>
    <w:p w14:paraId="264C0BFB" w14:textId="77777777" w:rsidR="00100C44" w:rsidRDefault="00100C44" w:rsidP="008907E5">
      <w:pPr>
        <w:pStyle w:val="Heading1"/>
      </w:pPr>
    </w:p>
    <w:p w14:paraId="629BEFF9" w14:textId="77777777" w:rsidR="00100C44" w:rsidRDefault="00100C44" w:rsidP="008907E5">
      <w:pPr>
        <w:pStyle w:val="Heading1"/>
      </w:pPr>
    </w:p>
    <w:p w14:paraId="788B436E" w14:textId="77777777" w:rsidR="00100C44" w:rsidRDefault="00100C44" w:rsidP="008907E5">
      <w:pPr>
        <w:pStyle w:val="Heading1"/>
      </w:pPr>
    </w:p>
    <w:p w14:paraId="4467ED64" w14:textId="4CFBB41C" w:rsidR="00100C44" w:rsidRDefault="00100C44" w:rsidP="008907E5">
      <w:pPr>
        <w:pStyle w:val="Heading1"/>
      </w:pPr>
    </w:p>
    <w:p w14:paraId="6F398031" w14:textId="77777777" w:rsidR="00100C44" w:rsidRPr="00100C44" w:rsidRDefault="00100C44" w:rsidP="00100C44"/>
    <w:p w14:paraId="0CA45FF5" w14:textId="11A6BB30" w:rsidR="008907E5" w:rsidRDefault="009F6693" w:rsidP="008907E5">
      <w:pPr>
        <w:pStyle w:val="Heading1"/>
      </w:pPr>
      <w:bookmarkStart w:id="21" w:name="_Toc119036444"/>
      <w:r w:rsidRPr="008C6B2D">
        <w:lastRenderedPageBreak/>
        <w:t xml:space="preserve">Art </w:t>
      </w:r>
      <w:r w:rsidR="005C2F0F">
        <w:t xml:space="preserve">/ Multimedia </w:t>
      </w:r>
      <w:r w:rsidR="003E1D34">
        <w:t>Index</w:t>
      </w:r>
      <w:bookmarkEnd w:id="21"/>
    </w:p>
    <w:p w14:paraId="0908BC5E" w14:textId="77777777" w:rsidR="008907E5" w:rsidRDefault="00B31CA9" w:rsidP="008907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D2E298C" wp14:editId="14BC3762">
            <wp:extent cx="769457" cy="6202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24" cy="62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42C5">
        <w:rPr>
          <w:noProof/>
        </w:rPr>
        <w:drawing>
          <wp:inline distT="0" distB="0" distL="0" distR="0" wp14:anchorId="28414B0A" wp14:editId="6BE87A0C">
            <wp:extent cx="979170" cy="559720"/>
            <wp:effectExtent l="0" t="0" r="0" b="0"/>
            <wp:docPr id="22" name="Picture 2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602" cy="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9F35B" wp14:editId="05C66CDA">
            <wp:extent cx="971550" cy="5553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899" cy="58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234130" wp14:editId="78888595">
            <wp:extent cx="572494" cy="782868"/>
            <wp:effectExtent l="0" t="0" r="0" b="0"/>
            <wp:docPr id="18" name="Picture 1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1" cy="80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93249F8" wp14:editId="3FF90433">
            <wp:extent cx="884429" cy="468878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49" cy="4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07E5">
        <w:rPr>
          <w:noProof/>
        </w:rPr>
        <w:drawing>
          <wp:inline distT="0" distB="0" distL="0" distR="0" wp14:anchorId="3E20807B" wp14:editId="625A84A5">
            <wp:extent cx="768985" cy="721139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771" cy="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4041" w14:textId="77777777" w:rsidR="008907E5" w:rsidRDefault="008907E5" w:rsidP="008907E5">
      <w:pPr>
        <w:rPr>
          <w:b/>
          <w:sz w:val="24"/>
          <w:szCs w:val="24"/>
        </w:rPr>
      </w:pPr>
    </w:p>
    <w:p w14:paraId="08B8131A" w14:textId="0646F113" w:rsidR="005C2F0F" w:rsidRDefault="008907E5" w:rsidP="008907E5">
      <w:pPr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36C895C8" wp14:editId="7C67140A">
            <wp:extent cx="1367624" cy="723866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996" cy="75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583257" wp14:editId="5BB39D02">
            <wp:extent cx="1041621" cy="65290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65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D3030" wp14:editId="60BD3BC3">
            <wp:extent cx="413468" cy="52246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7" cy="53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3F5955B2" wp14:editId="00C302B3">
            <wp:extent cx="1203155" cy="16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818" cy="164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0">
        <w:rPr>
          <w:i/>
          <w:noProof/>
          <w:sz w:val="24"/>
          <w:szCs w:val="24"/>
        </w:rPr>
        <w:drawing>
          <wp:inline distT="0" distB="0" distL="0" distR="0" wp14:anchorId="7E293A80" wp14:editId="420ADB91">
            <wp:extent cx="876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131B" w14:textId="7EA4DB1E" w:rsidR="00686D09" w:rsidRPr="00100C44" w:rsidRDefault="00EF22AF" w:rsidP="00686D09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 wp14:anchorId="4C979E3B" wp14:editId="3909C327">
            <wp:extent cx="871986" cy="628650"/>
            <wp:effectExtent l="0" t="0" r="4445" b="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484" cy="6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191CFD7C" wp14:editId="0676C91D">
            <wp:extent cx="1657350" cy="560230"/>
            <wp:effectExtent l="0" t="0" r="0" b="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902" cy="5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04579E79" wp14:editId="2AC36F85">
            <wp:extent cx="590550" cy="171450"/>
            <wp:effectExtent l="0" t="0" r="0" b="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8848" cy="18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B6767B2" wp14:editId="72A6B685">
            <wp:extent cx="1396929" cy="533400"/>
            <wp:effectExtent l="0" t="0" r="0" b="0"/>
            <wp:docPr id="17" name="Picture 1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8035" cy="5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6A38477C" wp14:editId="36CE683F">
            <wp:extent cx="952500" cy="377825"/>
            <wp:effectExtent l="0" t="0" r="0" b="3175"/>
            <wp:docPr id="20" name="Picture 20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video game&#10;&#10;Description automatically generated with medium confidenc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358" cy="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CCA7EA0" wp14:editId="464A84C9">
            <wp:extent cx="1485900" cy="371475"/>
            <wp:effectExtent l="0" t="0" r="0" b="9525"/>
            <wp:docPr id="21" name="Picture 21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video game&#10;&#10;Description automatically generated with medium confidence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288" cy="39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57DF6B58" wp14:editId="696D57EB">
            <wp:extent cx="657225" cy="357191"/>
            <wp:effectExtent l="0" t="0" r="0" b="5080"/>
            <wp:docPr id="29" name="Picture 2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 with low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28" cy="3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4"/>
          <w:szCs w:val="24"/>
        </w:rPr>
        <w:drawing>
          <wp:inline distT="0" distB="0" distL="0" distR="0" wp14:anchorId="36406805" wp14:editId="03BE5A9B">
            <wp:extent cx="762000" cy="1826094"/>
            <wp:effectExtent l="0" t="0" r="0" b="3175"/>
            <wp:docPr id="30" name="Picture 30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ext, measuring stick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498" cy="18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4325C" wp14:editId="6ECF85EA">
            <wp:extent cx="502629" cy="1971675"/>
            <wp:effectExtent l="0" t="0" r="0" b="0"/>
            <wp:docPr id="31" name="Picture 31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7" cy="19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0F831478" wp14:editId="6B74FF82">
            <wp:extent cx="1494790" cy="89027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EB37DCD" wp14:editId="42B8E1CE">
            <wp:extent cx="2655570" cy="87439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62E23446" wp14:editId="01911288">
            <wp:extent cx="2934335" cy="1645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12F3AA28" wp14:editId="1D6947A0">
            <wp:extent cx="508635" cy="318135"/>
            <wp:effectExtent l="0" t="0" r="5715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4AE2727E" wp14:editId="6CA5DBA5">
            <wp:extent cx="1144905" cy="7073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56555F1D" wp14:editId="7C649DF5">
            <wp:extent cx="2051685" cy="643890"/>
            <wp:effectExtent l="0" t="0" r="571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0C44">
        <w:rPr>
          <w:i/>
          <w:noProof/>
          <w:sz w:val="24"/>
          <w:szCs w:val="24"/>
        </w:rPr>
        <w:drawing>
          <wp:inline distT="0" distB="0" distL="0" distR="0" wp14:anchorId="39B3D7C4" wp14:editId="7CE2651A">
            <wp:extent cx="2051685" cy="643890"/>
            <wp:effectExtent l="0" t="0" r="5715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D09" w:rsidRPr="00100C44" w:rsidSect="008E601F">
      <w:headerReference w:type="even" r:id="rId47"/>
      <w:headerReference w:type="default" r:id="rId48"/>
      <w:footerReference w:type="even" r:id="rId49"/>
      <w:footerReference w:type="default" r:id="rId5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0B5A6" w14:textId="77777777" w:rsidR="00540054" w:rsidRDefault="00540054" w:rsidP="00C152DC">
      <w:pPr>
        <w:spacing w:after="0" w:line="240" w:lineRule="auto"/>
      </w:pPr>
      <w:r>
        <w:separator/>
      </w:r>
    </w:p>
  </w:endnote>
  <w:endnote w:type="continuationSeparator" w:id="0">
    <w:p w14:paraId="07912203" w14:textId="77777777" w:rsidR="00540054" w:rsidRDefault="00540054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C" w14:textId="659362D7"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4C42C5">
      <w:rPr>
        <w:rFonts w:asciiTheme="majorHAnsi" w:hAnsiTheme="majorHAnsi"/>
        <w:b/>
      </w:rPr>
      <w:t>1.</w:t>
    </w:r>
    <w:r w:rsidR="00EE6476">
      <w:rPr>
        <w:rFonts w:asciiTheme="majorHAnsi" w:hAnsiTheme="majorHAnsi"/>
        <w:b/>
      </w:rPr>
      <w:t>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14:paraId="08B8132D" w14:textId="77777777"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8132E" w14:textId="6EDACA9E" w:rsidR="00AA765B" w:rsidRDefault="004C42C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Golden Pixie Gaming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668E0" w:rsidRPr="00D668E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14:paraId="08B8132F" w14:textId="77777777"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6CD7A" w14:textId="77777777" w:rsidR="00540054" w:rsidRDefault="00540054" w:rsidP="00C152DC">
      <w:pPr>
        <w:spacing w:after="0" w:line="240" w:lineRule="auto"/>
      </w:pPr>
      <w:r>
        <w:separator/>
      </w:r>
    </w:p>
  </w:footnote>
  <w:footnote w:type="continuationSeparator" w:id="0">
    <w:p w14:paraId="373C15D2" w14:textId="77777777" w:rsidR="00540054" w:rsidRDefault="00540054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 w14:paraId="08B8132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08B81324" w14:textId="7C695E34"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5" w14:textId="1F173D90" w:rsidR="00C152DC" w:rsidRDefault="004C42C5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 xml:space="preserve">November </w:t>
              </w:r>
              <w:r w:rsidR="00EE6476">
                <w:rPr>
                  <w:color w:val="FFFFFF" w:themeColor="background1"/>
                  <w:lang w:val="en-US"/>
                </w:rPr>
                <w:t>11</w:t>
              </w:r>
              <w:r>
                <w:rPr>
                  <w:color w:val="FFFFFF" w:themeColor="background1"/>
                  <w:lang w:val="en-US"/>
                </w:rPr>
                <w:t>, 2022</w:t>
              </w:r>
            </w:p>
          </w:tc>
        </w:sdtContent>
      </w:sdt>
    </w:tr>
  </w:tbl>
  <w:p w14:paraId="08B81327" w14:textId="77777777"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 w14:paraId="08B8132A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08B81328" w14:textId="5CE5709A" w:rsidR="00C152DC" w:rsidRPr="00C152DC" w:rsidRDefault="00EE6476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November 11, 2022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08B81329" w14:textId="20A7D113"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926AC">
                <w:rPr>
                  <w:b/>
                  <w:bCs/>
                  <w:caps/>
                  <w:sz w:val="24"/>
                  <w:szCs w:val="24"/>
                </w:rPr>
                <w:t>Skippy Tree Climber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14:paraId="08B8132B" w14:textId="77777777"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1C"/>
    <w:multiLevelType w:val="hybridMultilevel"/>
    <w:tmpl w:val="1CFA2AF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90CD1"/>
    <w:multiLevelType w:val="hybridMultilevel"/>
    <w:tmpl w:val="BF72E9A2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672068D"/>
    <w:multiLevelType w:val="hybridMultilevel"/>
    <w:tmpl w:val="F488C9C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75A4"/>
    <w:multiLevelType w:val="hybridMultilevel"/>
    <w:tmpl w:val="A97C9B4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91C01"/>
    <w:multiLevelType w:val="hybridMultilevel"/>
    <w:tmpl w:val="916664C4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82119"/>
    <w:multiLevelType w:val="hybridMultilevel"/>
    <w:tmpl w:val="96D610C0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4A38"/>
    <w:multiLevelType w:val="hybridMultilevel"/>
    <w:tmpl w:val="FDDEF78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A3D73"/>
    <w:multiLevelType w:val="hybridMultilevel"/>
    <w:tmpl w:val="3AF40A2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C56F2"/>
    <w:multiLevelType w:val="hybridMultilevel"/>
    <w:tmpl w:val="743826D4"/>
    <w:lvl w:ilvl="0" w:tplc="A1C697CA">
      <w:numFmt w:val="bullet"/>
      <w:lvlText w:val="-"/>
      <w:lvlJc w:val="left"/>
      <w:pPr>
        <w:ind w:left="11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2033D"/>
    <w:multiLevelType w:val="hybridMultilevel"/>
    <w:tmpl w:val="B07ADF76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11224"/>
    <w:multiLevelType w:val="hybridMultilevel"/>
    <w:tmpl w:val="E1A28DD4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CDE"/>
    <w:multiLevelType w:val="hybridMultilevel"/>
    <w:tmpl w:val="92880AC6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15BA"/>
    <w:multiLevelType w:val="hybridMultilevel"/>
    <w:tmpl w:val="49FC993E"/>
    <w:lvl w:ilvl="0" w:tplc="A1C697CA">
      <w:numFmt w:val="bullet"/>
      <w:lvlText w:val="-"/>
      <w:lvlJc w:val="left"/>
      <w:pPr>
        <w:ind w:left="12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1106F4A"/>
    <w:multiLevelType w:val="hybridMultilevel"/>
    <w:tmpl w:val="70083D44"/>
    <w:lvl w:ilvl="0" w:tplc="A1C697C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 w15:restartNumberingAfterBreak="0">
    <w:nsid w:val="31640D1D"/>
    <w:multiLevelType w:val="hybridMultilevel"/>
    <w:tmpl w:val="91B2C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4F3A1F"/>
    <w:multiLevelType w:val="hybridMultilevel"/>
    <w:tmpl w:val="F1E20160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5B0CB9"/>
    <w:multiLevelType w:val="hybridMultilevel"/>
    <w:tmpl w:val="97422C26"/>
    <w:lvl w:ilvl="0" w:tplc="A1C697C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336365"/>
    <w:multiLevelType w:val="hybridMultilevel"/>
    <w:tmpl w:val="C8785C68"/>
    <w:lvl w:ilvl="0" w:tplc="C25CD54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11767E"/>
    <w:multiLevelType w:val="hybridMultilevel"/>
    <w:tmpl w:val="FEB2B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641239"/>
    <w:multiLevelType w:val="hybridMultilevel"/>
    <w:tmpl w:val="79369C68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294E2C"/>
    <w:multiLevelType w:val="hybridMultilevel"/>
    <w:tmpl w:val="4F8AE4CA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E7F53"/>
    <w:multiLevelType w:val="hybridMultilevel"/>
    <w:tmpl w:val="F4424F4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944FB"/>
    <w:multiLevelType w:val="hybridMultilevel"/>
    <w:tmpl w:val="9470374E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C0F5F"/>
    <w:multiLevelType w:val="hybridMultilevel"/>
    <w:tmpl w:val="BD561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F022AC"/>
    <w:multiLevelType w:val="hybridMultilevel"/>
    <w:tmpl w:val="6A3C15BC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820E8"/>
    <w:multiLevelType w:val="hybridMultilevel"/>
    <w:tmpl w:val="35C40B06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8B0FD1"/>
    <w:multiLevelType w:val="hybridMultilevel"/>
    <w:tmpl w:val="11DEC448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A5750"/>
    <w:multiLevelType w:val="hybridMultilevel"/>
    <w:tmpl w:val="CA38856E"/>
    <w:lvl w:ilvl="0" w:tplc="744E539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8A303C2"/>
    <w:multiLevelType w:val="hybridMultilevel"/>
    <w:tmpl w:val="716A9342"/>
    <w:lvl w:ilvl="0" w:tplc="A1C697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E134B"/>
    <w:multiLevelType w:val="hybridMultilevel"/>
    <w:tmpl w:val="B2B44B20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E74ADF"/>
    <w:multiLevelType w:val="hybridMultilevel"/>
    <w:tmpl w:val="14160B44"/>
    <w:lvl w:ilvl="0" w:tplc="A1C697CA"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66330"/>
    <w:multiLevelType w:val="hybridMultilevel"/>
    <w:tmpl w:val="DD048002"/>
    <w:lvl w:ilvl="0" w:tplc="C25CD5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0F4713"/>
    <w:multiLevelType w:val="hybridMultilevel"/>
    <w:tmpl w:val="8068A81A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D0BB0"/>
    <w:multiLevelType w:val="hybridMultilevel"/>
    <w:tmpl w:val="BB80D2F2"/>
    <w:lvl w:ilvl="0" w:tplc="C25CD5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89186">
    <w:abstractNumId w:val="4"/>
  </w:num>
  <w:num w:numId="2" w16cid:durableId="1115832235">
    <w:abstractNumId w:val="28"/>
  </w:num>
  <w:num w:numId="3" w16cid:durableId="1931158171">
    <w:abstractNumId w:val="1"/>
  </w:num>
  <w:num w:numId="4" w16cid:durableId="933632635">
    <w:abstractNumId w:val="9"/>
  </w:num>
  <w:num w:numId="5" w16cid:durableId="173032703">
    <w:abstractNumId w:val="10"/>
  </w:num>
  <w:num w:numId="6" w16cid:durableId="1471631599">
    <w:abstractNumId w:val="14"/>
  </w:num>
  <w:num w:numId="7" w16cid:durableId="49041841">
    <w:abstractNumId w:val="13"/>
  </w:num>
  <w:num w:numId="8" w16cid:durableId="1307205077">
    <w:abstractNumId w:val="31"/>
  </w:num>
  <w:num w:numId="9" w16cid:durableId="1046951754">
    <w:abstractNumId w:val="6"/>
  </w:num>
  <w:num w:numId="10" w16cid:durableId="824125916">
    <w:abstractNumId w:val="3"/>
  </w:num>
  <w:num w:numId="11" w16cid:durableId="1205022218">
    <w:abstractNumId w:val="32"/>
  </w:num>
  <w:num w:numId="12" w16cid:durableId="1465200290">
    <w:abstractNumId w:val="18"/>
  </w:num>
  <w:num w:numId="13" w16cid:durableId="3869001">
    <w:abstractNumId w:val="25"/>
  </w:num>
  <w:num w:numId="14" w16cid:durableId="1860191668">
    <w:abstractNumId w:val="20"/>
  </w:num>
  <w:num w:numId="15" w16cid:durableId="236940595">
    <w:abstractNumId w:val="34"/>
  </w:num>
  <w:num w:numId="16" w16cid:durableId="1541358452">
    <w:abstractNumId w:val="30"/>
  </w:num>
  <w:num w:numId="17" w16cid:durableId="2076202620">
    <w:abstractNumId w:val="7"/>
  </w:num>
  <w:num w:numId="18" w16cid:durableId="1396583217">
    <w:abstractNumId w:val="12"/>
  </w:num>
  <w:num w:numId="19" w16cid:durableId="455149300">
    <w:abstractNumId w:val="0"/>
  </w:num>
  <w:num w:numId="20" w16cid:durableId="1721711451">
    <w:abstractNumId w:val="22"/>
  </w:num>
  <w:num w:numId="21" w16cid:durableId="1730961444">
    <w:abstractNumId w:val="5"/>
  </w:num>
  <w:num w:numId="22" w16cid:durableId="861896683">
    <w:abstractNumId w:val="19"/>
  </w:num>
  <w:num w:numId="23" w16cid:durableId="1608611836">
    <w:abstractNumId w:val="26"/>
  </w:num>
  <w:num w:numId="24" w16cid:durableId="321471031">
    <w:abstractNumId w:val="29"/>
  </w:num>
  <w:num w:numId="25" w16cid:durableId="70660472">
    <w:abstractNumId w:val="2"/>
  </w:num>
  <w:num w:numId="26" w16cid:durableId="617906002">
    <w:abstractNumId w:val="17"/>
  </w:num>
  <w:num w:numId="27" w16cid:durableId="703217199">
    <w:abstractNumId w:val="24"/>
  </w:num>
  <w:num w:numId="28" w16cid:durableId="299851333">
    <w:abstractNumId w:val="23"/>
  </w:num>
  <w:num w:numId="29" w16cid:durableId="443766650">
    <w:abstractNumId w:val="11"/>
  </w:num>
  <w:num w:numId="30" w16cid:durableId="1532298911">
    <w:abstractNumId w:val="15"/>
  </w:num>
  <w:num w:numId="31" w16cid:durableId="1421484088">
    <w:abstractNumId w:val="21"/>
  </w:num>
  <w:num w:numId="32" w16cid:durableId="1599362057">
    <w:abstractNumId w:val="8"/>
  </w:num>
  <w:num w:numId="33" w16cid:durableId="613446431">
    <w:abstractNumId w:val="16"/>
  </w:num>
  <w:num w:numId="34" w16cid:durableId="664406172">
    <w:abstractNumId w:val="27"/>
  </w:num>
  <w:num w:numId="35" w16cid:durableId="3759373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BBC"/>
    <w:rsid w:val="00021BBC"/>
    <w:rsid w:val="00023AF4"/>
    <w:rsid w:val="00041C8A"/>
    <w:rsid w:val="00080D8D"/>
    <w:rsid w:val="000946F6"/>
    <w:rsid w:val="000A0EC7"/>
    <w:rsid w:val="00100C44"/>
    <w:rsid w:val="00130E1C"/>
    <w:rsid w:val="003D6FAA"/>
    <w:rsid w:val="003E1D34"/>
    <w:rsid w:val="003E1D56"/>
    <w:rsid w:val="00420F46"/>
    <w:rsid w:val="004211F4"/>
    <w:rsid w:val="004C42C5"/>
    <w:rsid w:val="0052734F"/>
    <w:rsid w:val="00540054"/>
    <w:rsid w:val="0054589D"/>
    <w:rsid w:val="00547790"/>
    <w:rsid w:val="005A0A33"/>
    <w:rsid w:val="005A146B"/>
    <w:rsid w:val="005C2F0F"/>
    <w:rsid w:val="0060518D"/>
    <w:rsid w:val="00672D42"/>
    <w:rsid w:val="00674F0C"/>
    <w:rsid w:val="00686D09"/>
    <w:rsid w:val="00691022"/>
    <w:rsid w:val="007046C8"/>
    <w:rsid w:val="00744BAC"/>
    <w:rsid w:val="007C5CB3"/>
    <w:rsid w:val="007D2A8E"/>
    <w:rsid w:val="008907E5"/>
    <w:rsid w:val="008C6B2D"/>
    <w:rsid w:val="008E601F"/>
    <w:rsid w:val="008F3C94"/>
    <w:rsid w:val="00953C99"/>
    <w:rsid w:val="009926AC"/>
    <w:rsid w:val="00996533"/>
    <w:rsid w:val="00997F39"/>
    <w:rsid w:val="009A2762"/>
    <w:rsid w:val="009A4D42"/>
    <w:rsid w:val="009C79DD"/>
    <w:rsid w:val="009F6693"/>
    <w:rsid w:val="00A97FBA"/>
    <w:rsid w:val="00AA765B"/>
    <w:rsid w:val="00AD223E"/>
    <w:rsid w:val="00B31CA9"/>
    <w:rsid w:val="00B40A09"/>
    <w:rsid w:val="00B55C42"/>
    <w:rsid w:val="00BF4089"/>
    <w:rsid w:val="00C152DC"/>
    <w:rsid w:val="00CE3AFC"/>
    <w:rsid w:val="00D668E0"/>
    <w:rsid w:val="00D82416"/>
    <w:rsid w:val="00E04B5E"/>
    <w:rsid w:val="00E80C50"/>
    <w:rsid w:val="00EB6F93"/>
    <w:rsid w:val="00EE6476"/>
    <w:rsid w:val="00EF22AF"/>
    <w:rsid w:val="00EF503F"/>
    <w:rsid w:val="00F35C9E"/>
    <w:rsid w:val="00F362D0"/>
    <w:rsid w:val="00FD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812A9"/>
  <w15:docId w15:val="{A49AFFD5-3643-4138-AD0C-5A9BDBC0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42"/>
  </w:style>
  <w:style w:type="paragraph" w:styleId="Heading1">
    <w:name w:val="heading 1"/>
    <w:basedOn w:val="Normal"/>
    <w:next w:val="Normal"/>
    <w:link w:val="Heading1Char"/>
    <w:uiPriority w:val="9"/>
    <w:qFormat/>
    <w:rsid w:val="00672D4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D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72D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672D4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672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2D4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2D4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2D4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D4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D4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D4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D4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D4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D4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2D4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72D4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72D4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D4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D4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72D42"/>
    <w:rPr>
      <w:b/>
      <w:bCs/>
    </w:rPr>
  </w:style>
  <w:style w:type="character" w:styleId="Emphasis">
    <w:name w:val="Emphasis"/>
    <w:basedOn w:val="DefaultParagraphFont"/>
    <w:uiPriority w:val="20"/>
    <w:qFormat/>
    <w:rsid w:val="00672D4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72D4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2D4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D4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D4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72D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2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72D4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72D4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72D42"/>
    <w:rPr>
      <w:b/>
      <w:bCs/>
      <w:smallCaps/>
      <w:spacing w:val="10"/>
    </w:rPr>
  </w:style>
  <w:style w:type="paragraph" w:styleId="TOC3">
    <w:name w:val="toc 3"/>
    <w:basedOn w:val="Normal"/>
    <w:next w:val="Normal"/>
    <w:autoRedefine/>
    <w:uiPriority w:val="39"/>
    <w:unhideWhenUsed/>
    <w:rsid w:val="008907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7.JP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9" Type="http://schemas.openxmlformats.org/officeDocument/2006/relationships/image" Target="media/image18.png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5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JP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2.xml"/><Relationship Id="rId8" Type="http://schemas.openxmlformats.org/officeDocument/2006/relationships/settings" Target="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JP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FF1E8F-6D6D-4061-9234-1809D01FE3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662</TotalTime>
  <Pages>1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Skippy Tree Climber</vt:lpstr>
    </vt:vector>
  </TitlesOfParts>
  <Company>Golden Pixie Gaming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Skippy Tree Climber</dc:title>
  <dc:subject>Viva La Squirrel (GDD)</dc:subject>
  <dc:creator>[Philip Henderson]</dc:creator>
  <cp:lastModifiedBy>Philip Henderson</cp:lastModifiedBy>
  <cp:revision>21</cp:revision>
  <cp:lastPrinted>2022-11-11T10:23:00Z</cp:lastPrinted>
  <dcterms:created xsi:type="dcterms:W3CDTF">2011-07-15T01:03:00Z</dcterms:created>
  <dcterms:modified xsi:type="dcterms:W3CDTF">2022-11-11T10:32:00Z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